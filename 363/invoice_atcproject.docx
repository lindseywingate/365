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43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5717"/>
        <w:gridCol w:w="3723"/>
      </w:tblGrid>
      <w:tr w:rsidR="00DD645E" w14:paraId="2FCD8393" w14:textId="77777777" w:rsidTr="00830EBB">
        <w:trPr>
          <w:trHeight w:val="1633"/>
          <w:jc w:val="center"/>
        </w:trPr>
        <w:tc>
          <w:tcPr>
            <w:tcW w:w="5717" w:type="dxa"/>
            <w:shd w:val="clear" w:color="auto" w:fill="auto"/>
            <w:tcMar>
              <w:top w:w="0" w:type="dxa"/>
            </w:tcMar>
          </w:tcPr>
          <w:sdt>
            <w:sdtPr>
              <w:id w:val="1428620963"/>
              <w:placeholder>
                <w:docPart w:val="DF8F14EDF853494CB332D1298D74DD3F"/>
              </w:placeholder>
              <w:temporary/>
              <w:showingPlcHdr/>
              <w15:appearance w15:val="hidden"/>
            </w:sdtPr>
            <w:sdtEndPr/>
            <w:sdtContent>
              <w:p w14:paraId="0FC3AF32" w14:textId="77777777" w:rsidR="00DD645E" w:rsidRPr="003738B0" w:rsidRDefault="00856A83" w:rsidP="00BF7B1E">
                <w:pPr>
                  <w:pStyle w:val="Title"/>
                </w:pPr>
                <w:r w:rsidRPr="003738B0">
                  <w:t>CREDIT MEMO</w:t>
                </w:r>
              </w:p>
            </w:sdtContent>
          </w:sdt>
          <w:p w14:paraId="6124C982" w14:textId="77777777" w:rsidR="00DD645E" w:rsidRDefault="001F330E" w:rsidP="00BF7B1E">
            <w:pPr>
              <w:pStyle w:val="DateandNumber"/>
            </w:pPr>
            <w:r>
              <w:t xml:space="preserve">Date: </w:t>
            </w:r>
            <w:r w:rsidR="005D0255">
              <w:t>December 8, 2016</w:t>
            </w:r>
          </w:p>
          <w:p w14:paraId="5B5370D8" w14:textId="77777777" w:rsidR="00DD645E" w:rsidRDefault="001F330E" w:rsidP="00BF7B1E">
            <w:pPr>
              <w:pStyle w:val="DateandNumber"/>
            </w:pPr>
            <w:r>
              <w:t>Credit #</w:t>
            </w:r>
            <w:sdt>
              <w:sdtPr>
                <w:id w:val="310030296"/>
                <w:placeholder>
                  <w:docPart w:val="414A8213081D15469148792915C23FB2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100</w:t>
                </w:r>
              </w:sdtContent>
            </w:sdt>
          </w:p>
        </w:tc>
        <w:tc>
          <w:tcPr>
            <w:tcW w:w="3723" w:type="dxa"/>
            <w:shd w:val="clear" w:color="auto" w:fill="auto"/>
            <w:tcMar>
              <w:right w:w="0" w:type="dxa"/>
            </w:tcMar>
          </w:tcPr>
          <w:p w14:paraId="2B1CE889" w14:textId="77777777" w:rsidR="00DD645E" w:rsidRDefault="00DD645E" w:rsidP="00597C18">
            <w:pPr>
              <w:pStyle w:val="slogan"/>
            </w:pPr>
          </w:p>
          <w:p w14:paraId="0F118FFD" w14:textId="77777777" w:rsidR="00597C18" w:rsidRPr="00597C18" w:rsidRDefault="005D0255" w:rsidP="005D0255">
            <w:pPr>
              <w:pStyle w:val="slogan"/>
            </w:pPr>
            <w:r>
              <w:t>Team SegFault</w:t>
            </w:r>
          </w:p>
        </w:tc>
      </w:tr>
    </w:tbl>
    <w:p w14:paraId="7A3D6DC0" w14:textId="77777777" w:rsidR="009F464E" w:rsidRDefault="009F464E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2610"/>
        <w:gridCol w:w="568"/>
        <w:gridCol w:w="2492"/>
        <w:gridCol w:w="540"/>
        <w:gridCol w:w="3150"/>
      </w:tblGrid>
      <w:tr w:rsidR="00DD645E" w14:paraId="544C062B" w14:textId="77777777" w:rsidTr="00A77025">
        <w:trPr>
          <w:trHeight w:val="1620"/>
        </w:trPr>
        <w:tc>
          <w:tcPr>
            <w:tcW w:w="2610" w:type="dxa"/>
          </w:tcPr>
          <w:p w14:paraId="21A8464E" w14:textId="77777777" w:rsidR="00DD645E" w:rsidRPr="00083340" w:rsidRDefault="005D0255">
            <w:pPr>
              <w:pStyle w:val="LeftAlignedText"/>
            </w:pPr>
            <w:r>
              <w:t>Team SegFault</w:t>
            </w:r>
          </w:p>
          <w:p w14:paraId="4F9DD303" w14:textId="77777777" w:rsidR="00856A83" w:rsidRPr="00856A83" w:rsidRDefault="005D0255">
            <w:pPr>
              <w:pStyle w:val="LeftAlignedText"/>
            </w:pPr>
            <w:r>
              <w:t>University of North Dakota</w:t>
            </w:r>
          </w:p>
          <w:p w14:paraId="74B4E82A" w14:textId="77777777" w:rsidR="00856A83" w:rsidRDefault="009B4E48" w:rsidP="00856A83">
            <w:pPr>
              <w:pStyle w:val="LeftAlignedText"/>
            </w:pPr>
            <w:sdt>
              <w:sdtPr>
                <w:id w:val="523535183"/>
                <w:placeholder>
                  <w:docPart w:val="9B0E64D962836F4CA7168F6567D6A58A"/>
                </w:placeholder>
                <w15:appearance w15:val="hidden"/>
              </w:sdtPr>
              <w:sdtEndPr/>
              <w:sdtContent>
                <w:r w:rsidR="005D0255">
                  <w:t>Grand Forks, ND</w:t>
                </w:r>
              </w:sdtContent>
            </w:sdt>
          </w:p>
          <w:p w14:paraId="5B3B7770" w14:textId="77777777" w:rsidR="00DD645E" w:rsidRDefault="009B4E48" w:rsidP="005D0255">
            <w:pPr>
              <w:pStyle w:val="LeftAlignedText"/>
            </w:pPr>
            <w:sdt>
              <w:sdtPr>
                <w:id w:val="523535185"/>
                <w:placeholder>
                  <w:docPart w:val="39600A8B69366541AA7C0C2D6D484153"/>
                </w:placeholder>
                <w15:appearance w15:val="hidden"/>
              </w:sdtPr>
              <w:sdtEndPr/>
              <w:sdtContent>
                <w:r w:rsidR="005D0255">
                  <w:t>teamsegfault@gmail.com</w:t>
                </w:r>
              </w:sdtContent>
            </w:sdt>
          </w:p>
        </w:tc>
        <w:tc>
          <w:tcPr>
            <w:tcW w:w="568" w:type="dxa"/>
            <w:tcMar>
              <w:right w:w="115" w:type="dxa"/>
            </w:tcMar>
          </w:tcPr>
          <w:p w14:paraId="1361D7FC" w14:textId="77777777" w:rsidR="00DD645E" w:rsidRPr="00A77025" w:rsidRDefault="001F330E" w:rsidP="00360CF7">
            <w:pPr>
              <w:pStyle w:val="Heading1"/>
            </w:pPr>
            <w:r>
              <w:t>To</w:t>
            </w:r>
          </w:p>
        </w:tc>
        <w:tc>
          <w:tcPr>
            <w:tcW w:w="2492" w:type="dxa"/>
          </w:tcPr>
          <w:p w14:paraId="2BA79F49" w14:textId="77777777" w:rsidR="00DD645E" w:rsidRPr="00083340" w:rsidRDefault="0084702B">
            <w:pPr>
              <w:pStyle w:val="LeftAlignedText"/>
            </w:pPr>
            <w:r>
              <w:t>US Government</w:t>
            </w:r>
          </w:p>
          <w:p w14:paraId="58968AF6" w14:textId="77777777" w:rsidR="00DD645E" w:rsidRDefault="0084702B">
            <w:pPr>
              <w:pStyle w:val="LeftAlignedText"/>
            </w:pPr>
            <w:r>
              <w:t>Federal Aviation Administration</w:t>
            </w:r>
          </w:p>
          <w:p w14:paraId="225DD83C" w14:textId="77777777" w:rsidR="00DD645E" w:rsidRPr="00083340" w:rsidRDefault="0084702B" w:rsidP="00856A83">
            <w:pPr>
              <w:pStyle w:val="LeftAlignedText"/>
            </w:pPr>
            <w:r>
              <w:t>Billing Department</w:t>
            </w:r>
          </w:p>
          <w:p w14:paraId="053D399C" w14:textId="77777777" w:rsidR="00DD645E" w:rsidRDefault="001F330E" w:rsidP="0084702B">
            <w:pPr>
              <w:pStyle w:val="LeftAlignedText"/>
            </w:pPr>
            <w:r>
              <w:t xml:space="preserve">Customer ID </w:t>
            </w:r>
            <w:r w:rsidR="0084702B">
              <w:t>A87FG53</w:t>
            </w:r>
          </w:p>
        </w:tc>
        <w:tc>
          <w:tcPr>
            <w:tcW w:w="540" w:type="dxa"/>
            <w:tcMar>
              <w:right w:w="115" w:type="dxa"/>
            </w:tcMar>
          </w:tcPr>
          <w:p w14:paraId="18D7D7E9" w14:textId="77777777" w:rsidR="00DD645E" w:rsidRDefault="001F330E" w:rsidP="00360CF7">
            <w:pPr>
              <w:pStyle w:val="Heading1"/>
            </w:pPr>
            <w:r>
              <w:t>JOB</w:t>
            </w:r>
          </w:p>
        </w:tc>
        <w:tc>
          <w:tcPr>
            <w:tcW w:w="3150" w:type="dxa"/>
          </w:tcPr>
          <w:p w14:paraId="7C558A75" w14:textId="77777777" w:rsidR="00DD645E" w:rsidRDefault="0084702B" w:rsidP="0084702B">
            <w:pPr>
              <w:pStyle w:val="LeftAlignedText"/>
            </w:pPr>
            <w:r>
              <w:t>Design and Implementation of Air Traffic Control System</w:t>
            </w:r>
          </w:p>
          <w:p w14:paraId="0EE69076" w14:textId="77777777" w:rsidR="0059005A" w:rsidRDefault="00BA43D4" w:rsidP="0084702B">
            <w:pPr>
              <w:pStyle w:val="LeftAlignedText"/>
            </w:pPr>
            <w:r>
              <w:t>Rate: $125/hour</w:t>
            </w:r>
            <w:r w:rsidR="00830EBB">
              <w:t xml:space="preserve"> for a team</w:t>
            </w:r>
          </w:p>
          <w:p w14:paraId="1BC06C6D" w14:textId="433B1902" w:rsidR="00830EBB" w:rsidRDefault="00830EBB" w:rsidP="0084702B">
            <w:pPr>
              <w:pStyle w:val="LeftAlignedText"/>
            </w:pPr>
            <w:r>
              <w:t>Lindsey Wingate (50%)</w:t>
            </w:r>
            <w:bookmarkStart w:id="0" w:name="_GoBack"/>
            <w:bookmarkEnd w:id="0"/>
          </w:p>
          <w:p w14:paraId="2B82CF00" w14:textId="35F2EB56" w:rsidR="00830EBB" w:rsidRDefault="00830EBB" w:rsidP="0084702B">
            <w:pPr>
              <w:pStyle w:val="LeftAlignedText"/>
            </w:pPr>
            <w:r>
              <w:t>Sadie Sorenson (50%)</w:t>
            </w:r>
          </w:p>
        </w:tc>
      </w:tr>
    </w:tbl>
    <w:p w14:paraId="0395914B" w14:textId="400C6106" w:rsidR="009F464E" w:rsidRDefault="009F464E"/>
    <w:tbl>
      <w:tblPr>
        <w:tblW w:w="4067" w:type="pct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434"/>
        <w:gridCol w:w="2364"/>
        <w:gridCol w:w="2364"/>
        <w:gridCol w:w="1443"/>
      </w:tblGrid>
      <w:tr w:rsidR="00E12502" w14:paraId="66C6795F" w14:textId="77777777" w:rsidTr="00BA43D4">
        <w:trPr>
          <w:trHeight w:val="357"/>
          <w:tblHeader/>
          <w:jc w:val="center"/>
        </w:trPr>
        <w:tc>
          <w:tcPr>
            <w:tcW w:w="14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tcMar>
              <w:top w:w="29" w:type="dxa"/>
              <w:bottom w:w="29" w:type="dxa"/>
            </w:tcMar>
            <w:vAlign w:val="center"/>
          </w:tcPr>
          <w:p w14:paraId="1BF38C6A" w14:textId="77777777" w:rsidR="00E12502" w:rsidRPr="00597C18" w:rsidRDefault="00E12502" w:rsidP="0084702B">
            <w:pPr>
              <w:pStyle w:val="Heading2"/>
            </w:pPr>
            <w:r>
              <w:t>Hours</w:t>
            </w:r>
          </w:p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</w:tcPr>
          <w:p w14:paraId="763B8A12" w14:textId="4AB7E939" w:rsidR="00E12502" w:rsidRDefault="00E12502" w:rsidP="0084702B">
            <w:pPr>
              <w:pStyle w:val="Heading2"/>
            </w:pPr>
            <w:r>
              <w:t>Description</w:t>
            </w:r>
          </w:p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tcMar>
              <w:top w:w="29" w:type="dxa"/>
              <w:bottom w:w="29" w:type="dxa"/>
            </w:tcMar>
            <w:vAlign w:val="center"/>
          </w:tcPr>
          <w:p w14:paraId="695E91C0" w14:textId="1DB9A6AA" w:rsidR="00E12502" w:rsidRPr="00597C18" w:rsidRDefault="00E12502" w:rsidP="0084702B">
            <w:pPr>
              <w:pStyle w:val="Heading2"/>
            </w:pPr>
            <w:r>
              <w:t>project phase</w:t>
            </w:r>
          </w:p>
        </w:tc>
        <w:sdt>
          <w:sdtPr>
            <w:id w:val="488911127"/>
            <w:placeholder>
              <w:docPart w:val="80AD97AD6036604ABBB5A5BFD8F3330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3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shd w:val="clear" w:color="auto" w:fill="DBE5F1" w:themeFill="accent1" w:themeFillTint="33"/>
                <w:tcMar>
                  <w:top w:w="29" w:type="dxa"/>
                  <w:bottom w:w="29" w:type="dxa"/>
                </w:tcMar>
                <w:vAlign w:val="center"/>
              </w:tcPr>
              <w:p w14:paraId="6C0A6B62" w14:textId="77777777" w:rsidR="00E12502" w:rsidRPr="00597C18" w:rsidRDefault="00E12502" w:rsidP="00360CF7">
                <w:pPr>
                  <w:pStyle w:val="Heading2"/>
                </w:pPr>
                <w:r>
                  <w:t>line total</w:t>
                </w:r>
              </w:p>
            </w:tc>
          </w:sdtContent>
        </w:sdt>
      </w:tr>
      <w:tr w:rsidR="00E12502" w14:paraId="183F7BA0" w14:textId="77777777" w:rsidTr="00E12502">
        <w:trPr>
          <w:trHeight w:val="288"/>
          <w:jc w:val="center"/>
        </w:trPr>
        <w:tc>
          <w:tcPr>
            <w:tcW w:w="14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672B2B91" w14:textId="613CD7D2" w:rsidR="00E12502" w:rsidRDefault="00E12502">
            <w:r>
              <w:t>11.25</w:t>
            </w:r>
          </w:p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2FF9B6" w14:textId="62A57634" w:rsidR="00E12502" w:rsidRDefault="00E12502">
            <w:r>
              <w:t>Development of Static Layout</w:t>
            </w:r>
          </w:p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7E3355C1" w14:textId="652CBBDD" w:rsidR="00E12502" w:rsidRDefault="00E12502">
            <w:r>
              <w:t>Phase 1</w:t>
            </w:r>
          </w:p>
        </w:tc>
        <w:tc>
          <w:tcPr>
            <w:tcW w:w="14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  <w:right w:w="216" w:type="dxa"/>
            </w:tcMar>
            <w:vAlign w:val="center"/>
          </w:tcPr>
          <w:p w14:paraId="126DC587" w14:textId="5769F1E3" w:rsidR="00E12502" w:rsidRDefault="00BA43D4">
            <w:pPr>
              <w:pStyle w:val="Amount"/>
            </w:pPr>
            <w:r>
              <w:t>1406.25</w:t>
            </w:r>
          </w:p>
        </w:tc>
      </w:tr>
      <w:tr w:rsidR="00E12502" w14:paraId="4AEE2E17" w14:textId="77777777" w:rsidTr="00E12502">
        <w:trPr>
          <w:trHeight w:val="288"/>
          <w:jc w:val="center"/>
        </w:trPr>
        <w:tc>
          <w:tcPr>
            <w:tcW w:w="14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567669B6" w14:textId="44915E7D" w:rsidR="00E12502" w:rsidRDefault="00E12502">
            <w:r>
              <w:t>8.65</w:t>
            </w:r>
          </w:p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2A39E3" w14:textId="52B3C3CB" w:rsidR="00E12502" w:rsidRDefault="00E12502">
            <w:r>
              <w:t>Visual Design Elements (color scheme, final static layout decided, airplanes)</w:t>
            </w:r>
          </w:p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17C25AFD" w14:textId="2D0165B8" w:rsidR="00E12502" w:rsidRDefault="00E12502">
            <w:r>
              <w:t>Phase 2</w:t>
            </w:r>
          </w:p>
        </w:tc>
        <w:tc>
          <w:tcPr>
            <w:tcW w:w="14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  <w:right w:w="216" w:type="dxa"/>
            </w:tcMar>
            <w:vAlign w:val="center"/>
          </w:tcPr>
          <w:p w14:paraId="162956A8" w14:textId="5EEEC242" w:rsidR="00E12502" w:rsidRDefault="00BA43D4">
            <w:pPr>
              <w:pStyle w:val="Amount"/>
            </w:pPr>
            <w:r>
              <w:t>1081.25</w:t>
            </w:r>
          </w:p>
        </w:tc>
      </w:tr>
      <w:tr w:rsidR="00E12502" w14:paraId="3EF08195" w14:textId="77777777" w:rsidTr="00E12502">
        <w:trPr>
          <w:trHeight w:val="288"/>
          <w:jc w:val="center"/>
        </w:trPr>
        <w:tc>
          <w:tcPr>
            <w:tcW w:w="14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2E6B1800" w14:textId="319666C3" w:rsidR="00E12502" w:rsidRDefault="00E12502">
            <w:r>
              <w:t>14.2</w:t>
            </w:r>
          </w:p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666A80" w14:textId="7A0D0052" w:rsidR="00E12502" w:rsidRDefault="00E12502" w:rsidP="00E12502">
            <w:r>
              <w:t>Integration of motion into design. Coordinate system implemented</w:t>
            </w:r>
          </w:p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5D848433" w14:textId="066F0DEC" w:rsidR="00E12502" w:rsidRDefault="00E12502">
            <w:r>
              <w:t>Phase 3</w:t>
            </w:r>
          </w:p>
        </w:tc>
        <w:tc>
          <w:tcPr>
            <w:tcW w:w="14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  <w:right w:w="216" w:type="dxa"/>
            </w:tcMar>
            <w:vAlign w:val="center"/>
          </w:tcPr>
          <w:p w14:paraId="3FD08E51" w14:textId="6CE40962" w:rsidR="00E12502" w:rsidRDefault="00BA43D4">
            <w:pPr>
              <w:pStyle w:val="Amount"/>
            </w:pPr>
            <w:r>
              <w:t>1775.00</w:t>
            </w:r>
          </w:p>
        </w:tc>
      </w:tr>
      <w:tr w:rsidR="00E12502" w14:paraId="1C365A22" w14:textId="77777777" w:rsidTr="00E12502">
        <w:trPr>
          <w:trHeight w:val="288"/>
          <w:jc w:val="center"/>
        </w:trPr>
        <w:tc>
          <w:tcPr>
            <w:tcW w:w="14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2BA807E6" w14:textId="52DBD585" w:rsidR="00E12502" w:rsidRDefault="00E12502">
            <w:r>
              <w:t>7.</w:t>
            </w:r>
            <w:r w:rsidR="00BA43D4">
              <w:t>8</w:t>
            </w:r>
          </w:p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43C78D" w14:textId="79B0AC5C" w:rsidR="00E12502" w:rsidRDefault="00E12502">
            <w:r>
              <w:t>Collision Avoidance algorithm developed and applied to system</w:t>
            </w:r>
          </w:p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6843C311" w14:textId="1A66691C" w:rsidR="00E12502" w:rsidRDefault="00E12502">
            <w:r>
              <w:t>Phase 4</w:t>
            </w:r>
          </w:p>
        </w:tc>
        <w:tc>
          <w:tcPr>
            <w:tcW w:w="14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  <w:right w:w="216" w:type="dxa"/>
            </w:tcMar>
            <w:vAlign w:val="center"/>
          </w:tcPr>
          <w:p w14:paraId="0A9F4C14" w14:textId="5B2DACB0" w:rsidR="00E12502" w:rsidRDefault="00BA43D4">
            <w:pPr>
              <w:pStyle w:val="Amount"/>
            </w:pPr>
            <w:r>
              <w:t>975.00</w:t>
            </w:r>
          </w:p>
        </w:tc>
      </w:tr>
      <w:tr w:rsidR="00E12502" w14:paraId="042021D6" w14:textId="77777777" w:rsidTr="00E12502">
        <w:trPr>
          <w:trHeight w:val="288"/>
          <w:jc w:val="center"/>
        </w:trPr>
        <w:tc>
          <w:tcPr>
            <w:tcW w:w="14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6EDA4864" w14:textId="77777777" w:rsidR="00E12502" w:rsidRDefault="00E12502"/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91A58B" w14:textId="77777777" w:rsidR="00E12502" w:rsidRDefault="00E12502"/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4718153F" w14:textId="744B5891" w:rsidR="00E12502" w:rsidRDefault="00E12502"/>
        </w:tc>
        <w:tc>
          <w:tcPr>
            <w:tcW w:w="14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  <w:right w:w="216" w:type="dxa"/>
            </w:tcMar>
            <w:vAlign w:val="center"/>
          </w:tcPr>
          <w:p w14:paraId="01F3E18A" w14:textId="77777777" w:rsidR="00E12502" w:rsidRDefault="00E12502">
            <w:pPr>
              <w:pStyle w:val="Amount"/>
            </w:pPr>
          </w:p>
        </w:tc>
      </w:tr>
      <w:tr w:rsidR="00E12502" w14:paraId="7A09582B" w14:textId="77777777" w:rsidTr="00E12502">
        <w:trPr>
          <w:trHeight w:val="288"/>
          <w:jc w:val="center"/>
        </w:trPr>
        <w:tc>
          <w:tcPr>
            <w:tcW w:w="14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5FBEB2C9" w14:textId="77777777" w:rsidR="00E12502" w:rsidRDefault="00E12502"/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365BDF" w14:textId="77777777" w:rsidR="00E12502" w:rsidRDefault="00E12502"/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31DDA1A7" w14:textId="33888A82" w:rsidR="00E12502" w:rsidRDefault="00E12502"/>
        </w:tc>
        <w:tc>
          <w:tcPr>
            <w:tcW w:w="14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  <w:right w:w="216" w:type="dxa"/>
            </w:tcMar>
            <w:vAlign w:val="center"/>
          </w:tcPr>
          <w:p w14:paraId="1E8F49A7" w14:textId="77777777" w:rsidR="00E12502" w:rsidRDefault="00E12502">
            <w:pPr>
              <w:pStyle w:val="Amount"/>
            </w:pPr>
          </w:p>
        </w:tc>
      </w:tr>
      <w:tr w:rsidR="00E12502" w14:paraId="0F41BC27" w14:textId="77777777" w:rsidTr="00E12502">
        <w:trPr>
          <w:trHeight w:val="288"/>
          <w:jc w:val="center"/>
        </w:trPr>
        <w:tc>
          <w:tcPr>
            <w:tcW w:w="14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538854EB" w14:textId="77777777" w:rsidR="00E12502" w:rsidRDefault="00E12502"/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566FE9" w14:textId="77777777" w:rsidR="00E12502" w:rsidRDefault="00E12502"/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302E9968" w14:textId="786F27CA" w:rsidR="00E12502" w:rsidRDefault="00E12502"/>
        </w:tc>
        <w:tc>
          <w:tcPr>
            <w:tcW w:w="14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  <w:right w:w="216" w:type="dxa"/>
            </w:tcMar>
            <w:vAlign w:val="center"/>
          </w:tcPr>
          <w:p w14:paraId="06C0030D" w14:textId="77777777" w:rsidR="00E12502" w:rsidRDefault="00E12502">
            <w:pPr>
              <w:pStyle w:val="Amount"/>
            </w:pPr>
          </w:p>
        </w:tc>
      </w:tr>
      <w:tr w:rsidR="00E12502" w14:paraId="33338352" w14:textId="77777777" w:rsidTr="00E12502">
        <w:trPr>
          <w:trHeight w:val="288"/>
          <w:jc w:val="center"/>
        </w:trPr>
        <w:tc>
          <w:tcPr>
            <w:tcW w:w="14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67DBE102" w14:textId="77777777" w:rsidR="00E12502" w:rsidRDefault="00E12502"/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47B75F" w14:textId="77777777" w:rsidR="00E12502" w:rsidRDefault="00E12502"/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7953F672" w14:textId="1E101D7B" w:rsidR="00E12502" w:rsidRDefault="00E12502"/>
        </w:tc>
        <w:tc>
          <w:tcPr>
            <w:tcW w:w="14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  <w:right w:w="216" w:type="dxa"/>
            </w:tcMar>
            <w:vAlign w:val="center"/>
          </w:tcPr>
          <w:p w14:paraId="252262C2" w14:textId="77777777" w:rsidR="00E12502" w:rsidRDefault="00E12502">
            <w:pPr>
              <w:pStyle w:val="Amount"/>
            </w:pPr>
          </w:p>
        </w:tc>
      </w:tr>
      <w:tr w:rsidR="00E12502" w14:paraId="29EDE712" w14:textId="77777777" w:rsidTr="00E12502">
        <w:trPr>
          <w:trHeight w:val="288"/>
          <w:jc w:val="center"/>
        </w:trPr>
        <w:tc>
          <w:tcPr>
            <w:tcW w:w="14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5A41A845" w14:textId="77777777" w:rsidR="00E12502" w:rsidRDefault="00E12502"/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E3A152" w14:textId="77777777" w:rsidR="00E12502" w:rsidRDefault="00E12502"/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23E143D9" w14:textId="3952A07D" w:rsidR="00E12502" w:rsidRDefault="00E12502"/>
        </w:tc>
        <w:tc>
          <w:tcPr>
            <w:tcW w:w="14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  <w:right w:w="216" w:type="dxa"/>
            </w:tcMar>
            <w:vAlign w:val="center"/>
          </w:tcPr>
          <w:p w14:paraId="13F49B13" w14:textId="77777777" w:rsidR="00E12502" w:rsidRDefault="00E12502">
            <w:pPr>
              <w:pStyle w:val="Amount"/>
            </w:pPr>
          </w:p>
        </w:tc>
      </w:tr>
      <w:tr w:rsidR="00E12502" w14:paraId="4D6BAD74" w14:textId="77777777" w:rsidTr="00E12502">
        <w:trPr>
          <w:trHeight w:val="288"/>
          <w:jc w:val="center"/>
        </w:trPr>
        <w:tc>
          <w:tcPr>
            <w:tcW w:w="14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26C655BD" w14:textId="77777777" w:rsidR="00E12502" w:rsidRDefault="00E12502"/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041536" w14:textId="77777777" w:rsidR="00E12502" w:rsidRDefault="00E12502"/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21D3EFFB" w14:textId="04B08C54" w:rsidR="00E12502" w:rsidRDefault="00E12502"/>
        </w:tc>
        <w:tc>
          <w:tcPr>
            <w:tcW w:w="14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  <w:right w:w="216" w:type="dxa"/>
            </w:tcMar>
            <w:vAlign w:val="center"/>
          </w:tcPr>
          <w:p w14:paraId="5AAA2C20" w14:textId="77777777" w:rsidR="00E12502" w:rsidRDefault="00E12502">
            <w:pPr>
              <w:pStyle w:val="Amount"/>
            </w:pPr>
          </w:p>
        </w:tc>
      </w:tr>
      <w:tr w:rsidR="00E12502" w14:paraId="5A109CE3" w14:textId="77777777" w:rsidTr="00E12502">
        <w:trPr>
          <w:trHeight w:val="288"/>
          <w:jc w:val="center"/>
        </w:trPr>
        <w:tc>
          <w:tcPr>
            <w:tcW w:w="14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36EA0F36" w14:textId="77777777" w:rsidR="00E12502" w:rsidRDefault="00E12502"/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083FCB" w14:textId="77777777" w:rsidR="00E12502" w:rsidRDefault="00E12502" w:rsidP="007B48F9">
            <w:pPr>
              <w:jc w:val="right"/>
            </w:pPr>
          </w:p>
        </w:tc>
        <w:tc>
          <w:tcPr>
            <w:tcW w:w="2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4C565CD0" w14:textId="2BAE6FEA" w:rsidR="00E12502" w:rsidRDefault="00E12502" w:rsidP="007B48F9">
            <w:pPr>
              <w:jc w:val="right"/>
            </w:pPr>
          </w:p>
        </w:tc>
        <w:tc>
          <w:tcPr>
            <w:tcW w:w="14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  <w:right w:w="216" w:type="dxa"/>
            </w:tcMar>
            <w:vAlign w:val="center"/>
          </w:tcPr>
          <w:p w14:paraId="28337B5E" w14:textId="77777777" w:rsidR="00E12502" w:rsidRDefault="00E12502">
            <w:pPr>
              <w:pStyle w:val="Amount"/>
            </w:pPr>
          </w:p>
        </w:tc>
      </w:tr>
      <w:tr w:rsidR="00E12502" w14:paraId="346657EB" w14:textId="77777777" w:rsidTr="00E12502">
        <w:trPr>
          <w:trHeight w:val="288"/>
          <w:jc w:val="center"/>
        </w:trPr>
        <w:tc>
          <w:tcPr>
            <w:tcW w:w="1435" w:type="dxa"/>
            <w:tcBorders>
              <w:top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4A5FA534" w14:textId="77777777" w:rsidR="00E12502" w:rsidRDefault="00E12502" w:rsidP="003856A2"/>
        </w:tc>
        <w:tc>
          <w:tcPr>
            <w:tcW w:w="2364" w:type="dxa"/>
            <w:tcBorders>
              <w:top w:val="single" w:sz="4" w:space="0" w:color="A6A6A6" w:themeColor="background1" w:themeShade="A6"/>
            </w:tcBorders>
          </w:tcPr>
          <w:p w14:paraId="55041269" w14:textId="77777777" w:rsidR="00E12502" w:rsidRDefault="00E12502" w:rsidP="007B48F9">
            <w:pPr>
              <w:jc w:val="right"/>
            </w:pPr>
          </w:p>
        </w:tc>
        <w:tc>
          <w:tcPr>
            <w:tcW w:w="2364" w:type="dxa"/>
            <w:tcBorders>
              <w:top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52519594" w14:textId="7D843C23" w:rsidR="00E12502" w:rsidRDefault="00E12502" w:rsidP="007B48F9">
            <w:pPr>
              <w:jc w:val="right"/>
            </w:pPr>
            <w:r>
              <w:t>Subtotal</w:t>
            </w:r>
          </w:p>
        </w:tc>
        <w:tc>
          <w:tcPr>
            <w:tcW w:w="14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  <w:right w:w="216" w:type="dxa"/>
            </w:tcMar>
            <w:vAlign w:val="center"/>
          </w:tcPr>
          <w:p w14:paraId="1EE438DE" w14:textId="02A6ACC1" w:rsidR="00E12502" w:rsidRDefault="002E7969" w:rsidP="002E7969">
            <w:pPr>
              <w:pStyle w:val="Amount"/>
              <w:jc w:val="left"/>
            </w:pPr>
            <w:r>
              <w:t>$</w:t>
            </w:r>
            <w:r w:rsidR="00BA43D4">
              <w:t>5237.50</w:t>
            </w:r>
          </w:p>
        </w:tc>
      </w:tr>
      <w:tr w:rsidR="00E12502" w14:paraId="57701732" w14:textId="77777777" w:rsidTr="00E12502">
        <w:trPr>
          <w:trHeight w:val="288"/>
          <w:jc w:val="center"/>
        </w:trPr>
        <w:tc>
          <w:tcPr>
            <w:tcW w:w="1435" w:type="dxa"/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55479FD9" w14:textId="77777777" w:rsidR="00E12502" w:rsidRDefault="00E12502" w:rsidP="003856A2"/>
        </w:tc>
        <w:tc>
          <w:tcPr>
            <w:tcW w:w="2364" w:type="dxa"/>
          </w:tcPr>
          <w:p w14:paraId="61E9DB52" w14:textId="77777777" w:rsidR="00E12502" w:rsidRDefault="00E12502" w:rsidP="007B48F9">
            <w:pPr>
              <w:jc w:val="right"/>
            </w:pPr>
          </w:p>
        </w:tc>
        <w:tc>
          <w:tcPr>
            <w:tcW w:w="2364" w:type="dxa"/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37CC1AA1" w14:textId="18431E30" w:rsidR="00E12502" w:rsidRDefault="00E12502" w:rsidP="007B48F9">
            <w:pPr>
              <w:jc w:val="right"/>
            </w:pPr>
            <w:r>
              <w:t>Tax</w:t>
            </w:r>
          </w:p>
        </w:tc>
        <w:tc>
          <w:tcPr>
            <w:tcW w:w="14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  <w:right w:w="216" w:type="dxa"/>
            </w:tcMar>
            <w:vAlign w:val="center"/>
          </w:tcPr>
          <w:p w14:paraId="2C266150" w14:textId="52C22B4D" w:rsidR="00E12502" w:rsidRDefault="002E7969" w:rsidP="002E7969">
            <w:pPr>
              <w:pStyle w:val="Amount"/>
              <w:jc w:val="left"/>
            </w:pPr>
            <w:r>
              <w:t>$</w:t>
            </w:r>
            <w:r w:rsidR="00BA43D4">
              <w:t>576.13</w:t>
            </w:r>
          </w:p>
        </w:tc>
      </w:tr>
      <w:tr w:rsidR="00E12502" w14:paraId="56DB9A84" w14:textId="77777777" w:rsidTr="00E12502">
        <w:trPr>
          <w:trHeight w:val="288"/>
          <w:jc w:val="center"/>
        </w:trPr>
        <w:tc>
          <w:tcPr>
            <w:tcW w:w="1435" w:type="dxa"/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0236D0E7" w14:textId="77777777" w:rsidR="00E12502" w:rsidRDefault="00E12502" w:rsidP="003856A2"/>
        </w:tc>
        <w:tc>
          <w:tcPr>
            <w:tcW w:w="2364" w:type="dxa"/>
          </w:tcPr>
          <w:p w14:paraId="1E0636A8" w14:textId="77777777" w:rsidR="00E12502" w:rsidRDefault="00E12502" w:rsidP="007B48F9">
            <w:pPr>
              <w:jc w:val="right"/>
            </w:pPr>
          </w:p>
        </w:tc>
        <w:tc>
          <w:tcPr>
            <w:tcW w:w="2364" w:type="dxa"/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0BF8EB70" w14:textId="638FC85B" w:rsidR="00E12502" w:rsidRDefault="00E12502" w:rsidP="007B48F9">
            <w:pPr>
              <w:jc w:val="right"/>
            </w:pPr>
            <w:r>
              <w:t>Total</w:t>
            </w:r>
          </w:p>
        </w:tc>
        <w:tc>
          <w:tcPr>
            <w:tcW w:w="14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29" w:type="dxa"/>
              <w:bottom w:w="29" w:type="dxa"/>
              <w:right w:w="216" w:type="dxa"/>
            </w:tcMar>
            <w:vAlign w:val="center"/>
          </w:tcPr>
          <w:p w14:paraId="676CE009" w14:textId="7E040954" w:rsidR="00BA43D4" w:rsidRDefault="002E7969" w:rsidP="002E7969">
            <w:pPr>
              <w:pStyle w:val="Amount"/>
              <w:jc w:val="left"/>
            </w:pPr>
            <w:r>
              <w:t>$</w:t>
            </w:r>
            <w:r w:rsidR="00BA43D4">
              <w:t>5813.63</w:t>
            </w:r>
          </w:p>
        </w:tc>
      </w:tr>
    </w:tbl>
    <w:p w14:paraId="41C3A207" w14:textId="697345F6" w:rsidR="00662FD9" w:rsidRDefault="00662FD9" w:rsidP="00F54571"/>
    <w:sectPr w:rsidR="00662FD9" w:rsidSect="001168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C4875" w14:textId="77777777" w:rsidR="009B4E48" w:rsidRDefault="009B4E48" w:rsidP="006C31DB">
      <w:r>
        <w:separator/>
      </w:r>
    </w:p>
  </w:endnote>
  <w:endnote w:type="continuationSeparator" w:id="0">
    <w:p w14:paraId="14221F73" w14:textId="77777777" w:rsidR="009B4E48" w:rsidRDefault="009B4E48" w:rsidP="006C3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3D76D" w14:textId="77777777" w:rsidR="000A43DE" w:rsidRDefault="000A43D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9723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D5C2C" w14:textId="77777777" w:rsidR="00417178" w:rsidRDefault="001168A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45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93D98" w14:textId="77777777" w:rsidR="000A43DE" w:rsidRDefault="000A43D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3FE5F" w14:textId="77777777" w:rsidR="009B4E48" w:rsidRDefault="009B4E48" w:rsidP="006C31DB">
      <w:r>
        <w:separator/>
      </w:r>
    </w:p>
  </w:footnote>
  <w:footnote w:type="continuationSeparator" w:id="0">
    <w:p w14:paraId="1D21DDB7" w14:textId="77777777" w:rsidR="009B4E48" w:rsidRDefault="009B4E48" w:rsidP="006C31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B206D" w14:textId="77777777" w:rsidR="000A43DE" w:rsidRDefault="000A43D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2EF9E" w14:textId="77777777" w:rsidR="006C31DB" w:rsidRDefault="006C31DB"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858593" wp14:editId="3562507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7000</wp14:pctPosVOffset>
                  </wp:positionV>
                </mc:Choice>
                <mc:Fallback>
                  <wp:positionV relativeFrom="page">
                    <wp:posOffset>703580</wp:posOffset>
                  </wp:positionV>
                </mc:Fallback>
              </mc:AlternateContent>
              <wp:extent cx="6400800" cy="8229600"/>
              <wp:effectExtent l="0" t="0" r="19685" b="19685"/>
              <wp:wrapNone/>
              <wp:docPr id="2" name="Rectangle 44" descr="Shape for background layout 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00800" cy="82296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20000"/>
                              <a:lumOff val="80000"/>
                              <a:alpha val="10001"/>
                            </a:schemeClr>
                          </a:gs>
                          <a:gs pos="100000">
                            <a:schemeClr val="accent1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 w="6350"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108000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rect w14:anchorId="18FE9E71" id="Rectangle 44" o:spid="_x0000_s1026" alt="Shape for background layout " style="position:absolute;margin-left:0;margin-top:0;width:7in;height:9in;flip:y;z-index:-251657216;visibility:visible;mso-wrap-style:square;mso-width-percent:1080;mso-height-percent:820;mso-top-percent:70;mso-wrap-distance-left:9pt;mso-wrap-distance-top:0;mso-wrap-distance-right:9pt;mso-wrap-distance-bottom:0;mso-position-horizontal:center;mso-position-horizontal-relative:page;mso-position-vertical-relative:page;mso-width-percent:1080;mso-height-percent:820;mso-top-percent:7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" fillcolor="#dbe5f1 [660]" strokecolor="#b8cce4 [1300]" strokeweight=".5pt">
              <v:fill opacity="6554f" color2="#dbe5f1 [660]" rotate="t" focus="100%" type="gradient"/>
              <v:stroke opacity="32896f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D1DFB" w14:textId="77777777" w:rsidR="005604F0" w:rsidRDefault="005604F0"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7B4B23B" wp14:editId="0A2637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7000</wp14:pctPosVOffset>
                  </wp:positionV>
                </mc:Choice>
                <mc:Fallback>
                  <wp:positionV relativeFrom="page">
                    <wp:posOffset>703580</wp:posOffset>
                  </wp:positionV>
                </mc:Fallback>
              </mc:AlternateContent>
              <wp:extent cx="6337300" cy="8228330"/>
              <wp:effectExtent l="0" t="0" r="19685" b="19685"/>
              <wp:wrapNone/>
              <wp:docPr id="1" name="Rectangle 44" descr="Rectangle shape as pag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337300" cy="822833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20000"/>
                              <a:lumOff val="80000"/>
                              <a:alpha val="10001"/>
                            </a:schemeClr>
                          </a:gs>
                          <a:gs pos="100000">
                            <a:schemeClr val="accent1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 w="6350"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108000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rect w14:anchorId="6D527100" id="Rectangle 44" o:spid="_x0000_s1026" alt="Rectangle shape as page border" style="position:absolute;margin-left:0;margin-top:0;width:499pt;height:647.9pt;flip:y;z-index:-251655168;visibility:visible;mso-wrap-style:square;mso-width-percent:1080;mso-height-percent:820;mso-top-percent:70;mso-wrap-distance-left:9pt;mso-wrap-distance-top:0;mso-wrap-distance-right:9pt;mso-wrap-distance-bottom:0;mso-position-horizontal:center;mso-position-horizontal-relative:page;mso-position-vertical-relative:page;mso-width-percent:1080;mso-height-percent:820;mso-top-percent:7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" fillcolor="#dbe5f1 [660]" strokecolor="#b8cce4 [1300]" strokeweight=".5pt">
              <v:fill opacity="6554f" color2="#dbe5f1 [660]" rotate="t" focus="100%" type="gradient"/>
              <v:stroke opacity="32896f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48265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 fillcolor="white">
      <v:fill color="white"/>
      <o:colormru v:ext="edit" colors="#8baecb,#e1eef9,#627e9c,#aeb9ca,#bdc5d3,#d1d7e1,#c0d4e2,#6996b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55"/>
    <w:rsid w:val="00017E15"/>
    <w:rsid w:val="00050A70"/>
    <w:rsid w:val="00056E8F"/>
    <w:rsid w:val="00083340"/>
    <w:rsid w:val="000A43DE"/>
    <w:rsid w:val="000C264A"/>
    <w:rsid w:val="00113689"/>
    <w:rsid w:val="001168AA"/>
    <w:rsid w:val="00170CDC"/>
    <w:rsid w:val="001A11C2"/>
    <w:rsid w:val="001B79B4"/>
    <w:rsid w:val="001F330E"/>
    <w:rsid w:val="002A30CB"/>
    <w:rsid w:val="002E7969"/>
    <w:rsid w:val="00360CF7"/>
    <w:rsid w:val="003738B0"/>
    <w:rsid w:val="003856A2"/>
    <w:rsid w:val="003D7E23"/>
    <w:rsid w:val="00417178"/>
    <w:rsid w:val="004C69F0"/>
    <w:rsid w:val="005604F0"/>
    <w:rsid w:val="0059005A"/>
    <w:rsid w:val="00597C18"/>
    <w:rsid w:val="005D0255"/>
    <w:rsid w:val="005F6488"/>
    <w:rsid w:val="00662FD9"/>
    <w:rsid w:val="00667FF8"/>
    <w:rsid w:val="006C31DB"/>
    <w:rsid w:val="006D0900"/>
    <w:rsid w:val="00745607"/>
    <w:rsid w:val="007B48F9"/>
    <w:rsid w:val="00830EBB"/>
    <w:rsid w:val="0084702B"/>
    <w:rsid w:val="00851C90"/>
    <w:rsid w:val="00856A83"/>
    <w:rsid w:val="00917BD3"/>
    <w:rsid w:val="00964F30"/>
    <w:rsid w:val="009A0FE4"/>
    <w:rsid w:val="009A1958"/>
    <w:rsid w:val="009B4E48"/>
    <w:rsid w:val="009B567A"/>
    <w:rsid w:val="009F464E"/>
    <w:rsid w:val="00A34ADE"/>
    <w:rsid w:val="00A529E8"/>
    <w:rsid w:val="00A77025"/>
    <w:rsid w:val="00B01D83"/>
    <w:rsid w:val="00B928CB"/>
    <w:rsid w:val="00BA43D4"/>
    <w:rsid w:val="00BC3DE0"/>
    <w:rsid w:val="00BF7B1E"/>
    <w:rsid w:val="00C26539"/>
    <w:rsid w:val="00C90392"/>
    <w:rsid w:val="00D24713"/>
    <w:rsid w:val="00D251D7"/>
    <w:rsid w:val="00D61B8E"/>
    <w:rsid w:val="00DD1486"/>
    <w:rsid w:val="00DD645E"/>
    <w:rsid w:val="00DE26CF"/>
    <w:rsid w:val="00E12502"/>
    <w:rsid w:val="00E2791A"/>
    <w:rsid w:val="00F54571"/>
    <w:rsid w:val="00FA048D"/>
    <w:rsid w:val="00FC28AD"/>
    <w:rsid w:val="00FC4F9B"/>
    <w:rsid w:val="00FC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8baecb,#e1eef9,#627e9c,#aeb9ca,#bdc5d3,#d1d7e1,#c0d4e2,#6996bb"/>
    </o:shapedefaults>
    <o:shapelayout v:ext="edit">
      <o:idmap v:ext="edit" data="1"/>
    </o:shapelayout>
  </w:shapeDefaults>
  <w:decimalSymbol w:val="."/>
  <w:listSeparator w:val=","/>
  <w14:docId w14:val="6441EF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18"/>
        <w:szCs w:val="18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C695A"/>
  </w:style>
  <w:style w:type="paragraph" w:styleId="Heading1">
    <w:name w:val="heading 1"/>
    <w:basedOn w:val="Normal"/>
    <w:uiPriority w:val="4"/>
    <w:qFormat/>
    <w:rsid w:val="00360CF7"/>
    <w:pPr>
      <w:keepNext/>
      <w:spacing w:line="240" w:lineRule="atLeast"/>
      <w:jc w:val="right"/>
      <w:outlineLvl w:val="0"/>
    </w:pPr>
    <w:rPr>
      <w:rFonts w:cs="Arial"/>
      <w:b/>
      <w:bCs/>
      <w:caps/>
      <w:color w:val="215868" w:themeColor="accent5" w:themeShade="80"/>
      <w:kern w:val="44"/>
      <w:szCs w:val="64"/>
    </w:rPr>
  </w:style>
  <w:style w:type="paragraph" w:styleId="Heading2">
    <w:name w:val="heading 2"/>
    <w:basedOn w:val="Normal"/>
    <w:uiPriority w:val="4"/>
    <w:qFormat/>
    <w:rsid w:val="00360CF7"/>
    <w:pPr>
      <w:keepNext/>
      <w:outlineLvl w:val="1"/>
    </w:pPr>
    <w:rPr>
      <w:rFonts w:cs="Arial"/>
      <w:b/>
      <w:bCs/>
      <w:iCs/>
      <w:caps/>
      <w:color w:val="215868" w:themeColor="accent5" w:themeShade="80"/>
      <w:szCs w:val="28"/>
    </w:rPr>
  </w:style>
  <w:style w:type="paragraph" w:styleId="Heading3">
    <w:name w:val="heading 3"/>
    <w:basedOn w:val="Normal"/>
    <w:uiPriority w:val="4"/>
    <w:qFormat/>
    <w:rsid w:val="001A11C2"/>
    <w:pPr>
      <w:keepNext/>
      <w:jc w:val="right"/>
      <w:outlineLvl w:val="2"/>
    </w:pPr>
    <w:rPr>
      <w:rFonts w:cs="Arial"/>
      <w:b/>
      <w:bCs/>
      <w:caps/>
      <w:color w:val="215868" w:themeColor="accent5" w:themeShade="80"/>
      <w:szCs w:val="26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1A11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215868" w:themeColor="accent5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uiPriority w:val="5"/>
    <w:qFormat/>
    <w:pPr>
      <w:jc w:val="right"/>
    </w:pPr>
  </w:style>
  <w:style w:type="paragraph" w:customStyle="1" w:styleId="DateandNumber">
    <w:name w:val="Date and Number"/>
    <w:basedOn w:val="Normal"/>
    <w:uiPriority w:val="2"/>
    <w:qFormat/>
    <w:pPr>
      <w:spacing w:line="264" w:lineRule="auto"/>
    </w:pPr>
    <w:rPr>
      <w:color w:val="808080" w:themeColor="background1" w:themeShade="80"/>
      <w:spacing w:val="4"/>
      <w:szCs w:val="16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FC695A"/>
    <w:rPr>
      <w:rFonts w:asciiTheme="majorHAnsi" w:eastAsiaTheme="majorEastAsia" w:hAnsiTheme="majorHAnsi" w:cstheme="majorBidi"/>
      <w:b/>
      <w:iCs/>
      <w:color w:val="215868" w:themeColor="accent5" w:themeShade="80"/>
    </w:rPr>
  </w:style>
  <w:style w:type="paragraph" w:customStyle="1" w:styleId="LeftAlignedText">
    <w:name w:val="Left Aligned Text"/>
    <w:basedOn w:val="Normal"/>
    <w:uiPriority w:val="3"/>
    <w:qFormat/>
    <w:pPr>
      <w:spacing w:line="240" w:lineRule="atLeast"/>
    </w:pPr>
    <w:rPr>
      <w:color w:val="808080" w:themeColor="background1" w:themeShade="80"/>
      <w:szCs w:val="16"/>
    </w:rPr>
  </w:style>
  <w:style w:type="paragraph" w:styleId="Title">
    <w:name w:val="Title"/>
    <w:basedOn w:val="Normal"/>
    <w:link w:val="TitleChar"/>
    <w:uiPriority w:val="1"/>
    <w:qFormat/>
    <w:rsid w:val="003738B0"/>
    <w:pPr>
      <w:spacing w:after="200"/>
      <w:contextualSpacing/>
    </w:pPr>
    <w:rPr>
      <w:rFonts w:asciiTheme="majorHAnsi" w:eastAsiaTheme="majorEastAsia" w:hAnsiTheme="majorHAnsi" w:cstheme="majorBidi"/>
      <w:b/>
      <w:caps/>
      <w:color w:val="B8CCE4" w:themeColor="accent1" w:themeTint="66"/>
      <w:kern w:val="44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C695A"/>
    <w:rPr>
      <w:rFonts w:asciiTheme="majorHAnsi" w:eastAsiaTheme="majorEastAsia" w:hAnsiTheme="majorHAnsi" w:cstheme="majorBidi"/>
      <w:b/>
      <w:caps/>
      <w:color w:val="B8CCE4" w:themeColor="accent1" w:themeTint="66"/>
      <w:kern w:val="44"/>
      <w:sz w:val="64"/>
      <w:szCs w:val="56"/>
    </w:rPr>
  </w:style>
  <w:style w:type="paragraph" w:customStyle="1" w:styleId="slogan">
    <w:name w:val="slogan"/>
    <w:basedOn w:val="Normal"/>
    <w:uiPriority w:val="2"/>
    <w:qFormat/>
    <w:rsid w:val="00597C18"/>
    <w:pPr>
      <w:jc w:val="right"/>
      <w:outlineLvl w:val="2"/>
    </w:pPr>
    <w:rPr>
      <w:i/>
      <w:color w:val="808080" w:themeColor="background1" w:themeShade="80"/>
      <w:spacing w:val="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3D7E23"/>
  </w:style>
  <w:style w:type="character" w:customStyle="1" w:styleId="FooterChar">
    <w:name w:val="Footer Char"/>
    <w:basedOn w:val="DefaultParagraphFont"/>
    <w:link w:val="Footer"/>
    <w:uiPriority w:val="99"/>
    <w:rsid w:val="003D7E23"/>
  </w:style>
  <w:style w:type="table" w:styleId="TableGrid">
    <w:name w:val="Table Grid"/>
    <w:basedOn w:val="TableNormal"/>
    <w:rsid w:val="00A770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6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ndseymwingate/Downloads/tf1639254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8F14EDF853494CB332D1298D74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CE142-3607-F846-A981-323BA14DDAB5}"/>
      </w:docPartPr>
      <w:docPartBody>
        <w:p w:rsidR="00231B7C" w:rsidRDefault="00020E77">
          <w:pPr>
            <w:pStyle w:val="DF8F14EDF853494CB332D1298D74DD3F"/>
          </w:pPr>
          <w:r w:rsidRPr="003738B0">
            <w:t>CREDIT MEMO</w:t>
          </w:r>
        </w:p>
      </w:docPartBody>
    </w:docPart>
    <w:docPart>
      <w:docPartPr>
        <w:name w:val="414A8213081D15469148792915C23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8D75F-1AB4-A640-AC80-726A08CE793D}"/>
      </w:docPartPr>
      <w:docPartBody>
        <w:p w:rsidR="00231B7C" w:rsidRDefault="00020E77">
          <w:pPr>
            <w:pStyle w:val="414A8213081D15469148792915C23FB2"/>
          </w:pPr>
          <w:r>
            <w:t>100</w:t>
          </w:r>
        </w:p>
      </w:docPartBody>
    </w:docPart>
    <w:docPart>
      <w:docPartPr>
        <w:name w:val="9B0E64D962836F4CA7168F6567D6A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A6C76-4DF0-5044-B842-158F45E90593}"/>
      </w:docPartPr>
      <w:docPartBody>
        <w:p w:rsidR="00231B7C" w:rsidRDefault="00020E77">
          <w:pPr>
            <w:pStyle w:val="9B0E64D962836F4CA7168F6567D6A58A"/>
          </w:pPr>
          <w:r>
            <w:rPr>
              <w:rStyle w:val="PlaceholderText"/>
            </w:rPr>
            <w:t>Phone</w:t>
          </w:r>
        </w:p>
      </w:docPartBody>
    </w:docPart>
    <w:docPart>
      <w:docPartPr>
        <w:name w:val="39600A8B69366541AA7C0C2D6D484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DA549-C7B7-9541-A863-14134043BE0F}"/>
      </w:docPartPr>
      <w:docPartBody>
        <w:p w:rsidR="00231B7C" w:rsidRDefault="00020E77">
          <w:pPr>
            <w:pStyle w:val="39600A8B69366541AA7C0C2D6D484153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80AD97AD6036604ABBB5A5BFD8F33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2674E-7FA5-8943-9CA0-863C8825A875}"/>
      </w:docPartPr>
      <w:docPartBody>
        <w:p w:rsidR="00231B7C" w:rsidRDefault="00E36DFA" w:rsidP="00E36DFA">
          <w:pPr>
            <w:pStyle w:val="80AD97AD6036604ABBB5A5BFD8F3330C"/>
          </w:pPr>
          <w:r>
            <w:t>line 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FA"/>
    <w:rsid w:val="00020E77"/>
    <w:rsid w:val="001C0799"/>
    <w:rsid w:val="00231B7C"/>
    <w:rsid w:val="006850BC"/>
    <w:rsid w:val="00E3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8F14EDF853494CB332D1298D74DD3F">
    <w:name w:val="DF8F14EDF853494CB332D1298D74DD3F"/>
  </w:style>
  <w:style w:type="paragraph" w:customStyle="1" w:styleId="FDE59B142EA3224CA80BA872AA44191D">
    <w:name w:val="FDE59B142EA3224CA80BA872AA44191D"/>
  </w:style>
  <w:style w:type="paragraph" w:customStyle="1" w:styleId="414A8213081D15469148792915C23FB2">
    <w:name w:val="414A8213081D15469148792915C23FB2"/>
  </w:style>
  <w:style w:type="paragraph" w:customStyle="1" w:styleId="A5490C0D4D7F2C40A4B3EF90F0CDA483">
    <w:name w:val="A5490C0D4D7F2C40A4B3EF90F0CDA483"/>
  </w:style>
  <w:style w:type="paragraph" w:customStyle="1" w:styleId="104E644359B02143986CF709B9BE06DE">
    <w:name w:val="104E644359B02143986CF709B9BE06DE"/>
  </w:style>
  <w:style w:type="paragraph" w:customStyle="1" w:styleId="F9E31CC54AF392428088C4904EE8FDD4">
    <w:name w:val="F9E31CC54AF392428088C4904EE8FDD4"/>
  </w:style>
  <w:style w:type="character" w:styleId="PlaceholderText">
    <w:name w:val="Placeholder Text"/>
    <w:basedOn w:val="DefaultParagraphFont"/>
    <w:uiPriority w:val="99"/>
    <w:semiHidden/>
    <w:rsid w:val="00E36DFA"/>
    <w:rPr>
      <w:color w:val="808080"/>
    </w:rPr>
  </w:style>
  <w:style w:type="paragraph" w:customStyle="1" w:styleId="9B0E64D962836F4CA7168F6567D6A58A">
    <w:name w:val="9B0E64D962836F4CA7168F6567D6A58A"/>
  </w:style>
  <w:style w:type="paragraph" w:customStyle="1" w:styleId="B3B922DEC132F649BD1EB05ED77A5906">
    <w:name w:val="B3B922DEC132F649BD1EB05ED77A5906"/>
  </w:style>
  <w:style w:type="paragraph" w:customStyle="1" w:styleId="39600A8B69366541AA7C0C2D6D484153">
    <w:name w:val="39600A8B69366541AA7C0C2D6D484153"/>
  </w:style>
  <w:style w:type="paragraph" w:customStyle="1" w:styleId="7126390F0867B942B7933FA5BC4EBDA1">
    <w:name w:val="7126390F0867B942B7933FA5BC4EBDA1"/>
  </w:style>
  <w:style w:type="paragraph" w:customStyle="1" w:styleId="22EAD98E3D7491468C5C749EEB82BD7B">
    <w:name w:val="22EAD98E3D7491468C5C749EEB82BD7B"/>
  </w:style>
  <w:style w:type="paragraph" w:customStyle="1" w:styleId="ECCF621F8937CC45819EB99033A1E386">
    <w:name w:val="ECCF621F8937CC45819EB99033A1E386"/>
  </w:style>
  <w:style w:type="paragraph" w:customStyle="1" w:styleId="A634ADAC3C7C864F999051927EE6F649">
    <w:name w:val="A634ADAC3C7C864F999051927EE6F649"/>
  </w:style>
  <w:style w:type="paragraph" w:customStyle="1" w:styleId="90273E2FCD1AE344910657B6D9C02AE1">
    <w:name w:val="90273E2FCD1AE344910657B6D9C02AE1"/>
  </w:style>
  <w:style w:type="paragraph" w:customStyle="1" w:styleId="4A15DDFA5237F748943EEDF7F008D57E">
    <w:name w:val="4A15DDFA5237F748943EEDF7F008D57E"/>
  </w:style>
  <w:style w:type="paragraph" w:customStyle="1" w:styleId="FB51DC1D181A6E408156612BB489E77F">
    <w:name w:val="FB51DC1D181A6E408156612BB489E77F"/>
  </w:style>
  <w:style w:type="paragraph" w:customStyle="1" w:styleId="11DEEF3B5E3B0D46A8D7436CD02F9B4C">
    <w:name w:val="11DEEF3B5E3B0D46A8D7436CD02F9B4C"/>
  </w:style>
  <w:style w:type="paragraph" w:customStyle="1" w:styleId="4FE978264FC3AB468648054531ADEFF8">
    <w:name w:val="4FE978264FC3AB468648054531ADEFF8"/>
  </w:style>
  <w:style w:type="paragraph" w:customStyle="1" w:styleId="562EF5C331F1E749B32CCC45A33719F8">
    <w:name w:val="562EF5C331F1E749B32CCC45A33719F8"/>
  </w:style>
  <w:style w:type="paragraph" w:customStyle="1" w:styleId="64245876C0652C4592D7AD3A73AC9657">
    <w:name w:val="64245876C0652C4592D7AD3A73AC9657"/>
  </w:style>
  <w:style w:type="paragraph" w:customStyle="1" w:styleId="ACA76B0119A29244BD3D655BCAB603D7">
    <w:name w:val="ACA76B0119A29244BD3D655BCAB603D7"/>
  </w:style>
  <w:style w:type="paragraph" w:customStyle="1" w:styleId="E24AB7E70ED2D84A9FF963CEF80F81E5">
    <w:name w:val="E24AB7E70ED2D84A9FF963CEF80F81E5"/>
  </w:style>
  <w:style w:type="paragraph" w:customStyle="1" w:styleId="5AB7165E9DBF7B4AAE0D3F6D55380E3D">
    <w:name w:val="5AB7165E9DBF7B4AAE0D3F6D55380E3D"/>
  </w:style>
  <w:style w:type="paragraph" w:customStyle="1" w:styleId="2FAA33A41BE7934FAB6F3BA782FF4715">
    <w:name w:val="2FAA33A41BE7934FAB6F3BA782FF4715"/>
    <w:rsid w:val="00E36DFA"/>
  </w:style>
  <w:style w:type="paragraph" w:customStyle="1" w:styleId="5E49038F2060D74D88E913AFB4EBE6E8">
    <w:name w:val="5E49038F2060D74D88E913AFB4EBE6E8"/>
    <w:rsid w:val="00E36DFA"/>
  </w:style>
  <w:style w:type="paragraph" w:customStyle="1" w:styleId="07768FA93817884A9E557C9EC436EDC7">
    <w:name w:val="07768FA93817884A9E557C9EC436EDC7"/>
    <w:rsid w:val="00E36DFA"/>
  </w:style>
  <w:style w:type="paragraph" w:customStyle="1" w:styleId="4BB2C9289F63B7498A9B0D94FEDE5446">
    <w:name w:val="4BB2C9289F63B7498A9B0D94FEDE5446"/>
    <w:rsid w:val="00E36DFA"/>
  </w:style>
  <w:style w:type="paragraph" w:customStyle="1" w:styleId="E8CB4131E5FEBA41A99E0AD8E5DA4FBB">
    <w:name w:val="E8CB4131E5FEBA41A99E0AD8E5DA4FBB"/>
    <w:rsid w:val="00E36DFA"/>
  </w:style>
  <w:style w:type="paragraph" w:customStyle="1" w:styleId="FE4E3C350A43DC4F91BA9BDFBF3ED827">
    <w:name w:val="FE4E3C350A43DC4F91BA9BDFBF3ED827"/>
    <w:rsid w:val="00E36DFA"/>
  </w:style>
  <w:style w:type="paragraph" w:customStyle="1" w:styleId="29DB3721B11775419B7D5DC5A0EF191A">
    <w:name w:val="29DB3721B11775419B7D5DC5A0EF191A"/>
    <w:rsid w:val="00E36DFA"/>
  </w:style>
  <w:style w:type="paragraph" w:customStyle="1" w:styleId="63CD8F10A804834185A69817DF008F9E">
    <w:name w:val="63CD8F10A804834185A69817DF008F9E"/>
    <w:rsid w:val="00E36DFA"/>
  </w:style>
  <w:style w:type="paragraph" w:customStyle="1" w:styleId="5ABFC771A38DA44FA686FA012E313B81">
    <w:name w:val="5ABFC771A38DA44FA686FA012E313B81"/>
    <w:rsid w:val="00E36DFA"/>
  </w:style>
  <w:style w:type="paragraph" w:customStyle="1" w:styleId="D2DE5C7F55EFBC449C31D6A6162AE1A4">
    <w:name w:val="D2DE5C7F55EFBC449C31D6A6162AE1A4"/>
    <w:rsid w:val="00E36DFA"/>
  </w:style>
  <w:style w:type="paragraph" w:customStyle="1" w:styleId="92955A64492C544F938DAD1BFD693579">
    <w:name w:val="92955A64492C544F938DAD1BFD693579"/>
    <w:rsid w:val="00E36DFA"/>
  </w:style>
  <w:style w:type="paragraph" w:customStyle="1" w:styleId="4D542AD930A45842B35519E48D8CAC2F">
    <w:name w:val="4D542AD930A45842B35519E48D8CAC2F"/>
    <w:rsid w:val="00E36DFA"/>
  </w:style>
  <w:style w:type="paragraph" w:customStyle="1" w:styleId="5C1DF197ACCB6C46AAC2ED44D6E27F34">
    <w:name w:val="5C1DF197ACCB6C46AAC2ED44D6E27F34"/>
    <w:rsid w:val="00E36DFA"/>
  </w:style>
  <w:style w:type="paragraph" w:customStyle="1" w:styleId="80AD97AD6036604ABBB5A5BFD8F3330C">
    <w:name w:val="80AD97AD6036604ABBB5A5BFD8F3330C"/>
    <w:rsid w:val="00E36D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hipping labels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F08A77-0DE8-4B64-B753-625D203080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tf16392546.dotx</Template>
  <TotalTime>11</TotalTime>
  <Pages>1</Pages>
  <Words>123</Words>
  <Characters>706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Wingate</dc:creator>
  <cp:keywords/>
  <cp:lastModifiedBy>Lindsey Wingate</cp:lastModifiedBy>
  <cp:revision>5</cp:revision>
  <cp:lastPrinted>2004-09-23T00:31:00Z</cp:lastPrinted>
  <dcterms:created xsi:type="dcterms:W3CDTF">2016-12-08T05:38:00Z</dcterms:created>
  <dcterms:modified xsi:type="dcterms:W3CDTF">2016-12-08T23:07:00Z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TC102830649990</vt:lpwstr>
  </property>
</Properties>
</file>