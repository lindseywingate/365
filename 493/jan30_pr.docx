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5F335F3A" w14:textId="78BAD684" w:rsidR="00EE6BF7" w:rsidRDefault="00C365C6"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Since my last progress report I have </w:t>
      </w:r>
      <w:r w:rsidR="00325A0C">
        <w:rPr>
          <w:rFonts w:ascii="Helvetica" w:hAnsi="Helvetica" w:cs="Helvetica"/>
        </w:rPr>
        <w:t>annotated some of my code and added all the additional maps Dr. Niedzielski has forwarded. I also began work on a new templ</w:t>
      </w:r>
      <w:r w:rsidR="00113D2B">
        <w:rPr>
          <w:rFonts w:ascii="Helvetica" w:hAnsi="Helvetica" w:cs="Helvetica"/>
        </w:rPr>
        <w:t>ate for maps without narratives and looked into putting a timer on the maps so the user can click a button and have a fluid slideshow.</w:t>
      </w:r>
    </w:p>
    <w:p w14:paraId="697E76F5" w14:textId="77777777" w:rsidR="00C365C6" w:rsidRDefault="00C365C6"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269FB8BA" w14:textId="6F4D43B9" w:rsidR="00B47023" w:rsidRDefault="00325A0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week I got a little distracted annotating my code because it was repetitive and boring. Also, the code is pretty self explanatory. I mentioned the interactive pages to Dr. Niedzielski and he said he was going to discuss the details with Peter, the student designing the map photos.</w:t>
      </w:r>
    </w:p>
    <w:p w14:paraId="0664685E" w14:textId="77777777" w:rsidR="00F14114" w:rsidRDefault="00F14114"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326C12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60E71319" w14:textId="494BAC12" w:rsidR="00325A0C" w:rsidRDefault="00325A0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For next progress report, I will have a completed template for non-narrative maps. Also, I will complete my code annotations. Finally, I will research interactive java maps and begin a demo using meta-data included in the maps (if there is any).</w:t>
      </w:r>
      <w:r w:rsidR="00113D2B">
        <w:rPr>
          <w:rFonts w:ascii="Helvetica" w:hAnsi="Helvetica" w:cs="Helvetica"/>
        </w:rPr>
        <w:t xml:space="preserve"> I plan on getting the “play” button for a slideshow of the maps going.</w:t>
      </w:r>
      <w:bookmarkStart w:id="0" w:name="_GoBack"/>
      <w:bookmarkEnd w:id="0"/>
    </w:p>
    <w:p w14:paraId="42B50CFA" w14:textId="77777777" w:rsidR="00325A0C" w:rsidRDefault="00325A0C"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43ADE212"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Date:</w:t>
      </w:r>
      <w:r w:rsidR="00325A0C">
        <w:rPr>
          <w:rFonts w:ascii="Helvetica" w:hAnsi="Helvetica" w:cs="Helvetica"/>
          <w:b/>
          <w:bCs/>
        </w:rPr>
        <w:t xml:space="preserve"> </w:t>
      </w:r>
      <w:r w:rsidR="00113D2B">
        <w:rPr>
          <w:rFonts w:ascii="Helvetica" w:hAnsi="Helvetica" w:cs="Helvetica"/>
          <w:b/>
          <w:bCs/>
        </w:rPr>
        <w:t>February 2</w:t>
      </w:r>
      <w:r w:rsidR="00F14114">
        <w:rPr>
          <w:rFonts w:ascii="Helvetica" w:hAnsi="Helvetica" w:cs="Helvetica"/>
          <w:b/>
          <w:bCs/>
        </w:rPr>
        <w:t xml:space="preserve">, </w:t>
      </w:r>
      <w:r>
        <w:rPr>
          <w:rFonts w:ascii="Helvetica" w:hAnsi="Helvetica" w:cs="Helvetica"/>
          <w:b/>
          <w:bCs/>
        </w:rPr>
        <w:t>201</w:t>
      </w:r>
      <w:r w:rsidR="00325A0C">
        <w:rPr>
          <w:rFonts w:ascii="Helvetica" w:hAnsi="Helvetica" w:cs="Helvetica"/>
          <w:b/>
          <w:bCs/>
        </w:rPr>
        <w:t>7</w:t>
      </w:r>
    </w:p>
    <w:p w14:paraId="4E5F0491" w14:textId="77777777" w:rsidR="004B6491" w:rsidRDefault="00113D2B"/>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3D2B"/>
    <w:rsid w:val="00114D97"/>
    <w:rsid w:val="0015389B"/>
    <w:rsid w:val="001F4FF5"/>
    <w:rsid w:val="00325A0C"/>
    <w:rsid w:val="0035270F"/>
    <w:rsid w:val="00413AD0"/>
    <w:rsid w:val="005163A8"/>
    <w:rsid w:val="00947775"/>
    <w:rsid w:val="00B47023"/>
    <w:rsid w:val="00B51F66"/>
    <w:rsid w:val="00C365C6"/>
    <w:rsid w:val="00D201F7"/>
    <w:rsid w:val="00EE6BF7"/>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4</TotalTime>
  <Pages>1</Pages>
  <Words>269</Words>
  <Characters>1538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3</cp:revision>
  <dcterms:created xsi:type="dcterms:W3CDTF">2017-01-30T17:39:00Z</dcterms:created>
  <dcterms:modified xsi:type="dcterms:W3CDTF">2017-02-02T16:02:00Z</dcterms:modified>
</cp:coreProperties>
</file>