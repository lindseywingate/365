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697E76F5" w14:textId="6618FAE7" w:rsidR="00C365C6" w:rsidRDefault="00A56355"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completed the brainstorm for the new template for maps without narratives, added the timer and play buttons to one map, and troubleshooted the timed maps. Recently I got the maps to make interactive from Peter, the student that designs the maps for the site. Finally, I fixed a few minor things on the website (</w:t>
      </w:r>
    </w:p>
    <w:p w14:paraId="18FB2BE9" w14:textId="77777777" w:rsidR="00A56355" w:rsidRDefault="00A56355"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0664685E" w14:textId="6B553CB9" w:rsidR="00F14114" w:rsidRDefault="00A56355"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Creating a timed map effect took a little longer than expected – there are still a few bugs because the maps don’t load quickly enough and the slideshow skips them.</w:t>
      </w:r>
    </w:p>
    <w:p w14:paraId="3223CDA1" w14:textId="77777777" w:rsidR="00A56355" w:rsidRDefault="00A56355"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60E71319" w14:textId="1043A234" w:rsidR="00325A0C" w:rsidRDefault="00A56355"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will have the template up and running for all the maps without narratives, adjust the backgrounds of the three maps sent to Dr. Niedzielski, and upload the maps to be made interactive on a new page and begin working on them.</w:t>
      </w:r>
    </w:p>
    <w:p w14:paraId="42B50CFA" w14:textId="77777777" w:rsidR="00325A0C" w:rsidRDefault="00325A0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w:t>
      </w:r>
      <w:bookmarkStart w:id="0" w:name="_GoBack"/>
      <w:bookmarkEnd w:id="0"/>
      <w:r>
        <w:rPr>
          <w:rFonts w:ascii="Helvetica" w:hAnsi="Helvetica" w:cs="Helvetica"/>
        </w:rPr>
        <w:t>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4D74E828"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325A0C">
        <w:rPr>
          <w:rFonts w:ascii="Helvetica" w:hAnsi="Helvetica" w:cs="Helvetica"/>
          <w:b/>
          <w:bCs/>
        </w:rPr>
        <w:t xml:space="preserve"> </w:t>
      </w:r>
      <w:r w:rsidR="00A56355">
        <w:rPr>
          <w:rFonts w:ascii="Helvetica" w:hAnsi="Helvetica" w:cs="Helvetica"/>
          <w:b/>
          <w:bCs/>
        </w:rPr>
        <w:t>February 23</w:t>
      </w:r>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A56355"/>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413AD0"/>
    <w:rsid w:val="005163A8"/>
    <w:rsid w:val="00947775"/>
    <w:rsid w:val="00A5635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0</TotalTime>
  <Pages>1</Pages>
  <Words>241</Words>
  <Characters>1374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2017-02-23T19:23:00Z</dcterms:created>
  <dcterms:modified xsi:type="dcterms:W3CDTF">2017-02-23T19:23:00Z</dcterms:modified>
</cp:coreProperties>
</file>