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6FDF00"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rPr>
        <w:t>CS 492/493 Progress Template:</w:t>
      </w:r>
    </w:p>
    <w:p w14:paraId="20CAC1DE"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D7C2456"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Instructions: </w:t>
      </w:r>
      <w:r>
        <w:rPr>
          <w:rFonts w:ascii="Helvetica" w:hAnsi="Helvetica" w:cs="Helvetica"/>
          <w:i/>
          <w:iCs/>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This needs to be scanned and uploaded to moodle.  </w:t>
      </w:r>
      <w:r>
        <w:rPr>
          <w:rFonts w:ascii="Helvetica" w:hAnsi="Helvetica" w:cs="Helvetica"/>
          <w:b/>
          <w:bCs/>
          <w:i/>
          <w:iCs/>
        </w:rPr>
        <w:t>200 words minimum per team member required for credit across the three questions.</w:t>
      </w:r>
    </w:p>
    <w:p w14:paraId="3E8AC40B"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bookmarkStart w:id="0" w:name="_GoBack"/>
      <w:bookmarkEnd w:id="0"/>
    </w:p>
    <w:p w14:paraId="6C8FBACD"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0FE3E63"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rPr>
        <w:t>Team Member #1:</w:t>
      </w:r>
      <w:r>
        <w:rPr>
          <w:rFonts w:ascii="Helvetica" w:hAnsi="Helvetica" w:cs="Helvetica"/>
        </w:rPr>
        <w:t xml:space="preserve"> Lindsey Wingate</w:t>
      </w:r>
    </w:p>
    <w:p w14:paraId="14AC35CF"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D98F182"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What I did since last progress report:</w:t>
      </w:r>
    </w:p>
    <w:p w14:paraId="18FB2BE9" w14:textId="0D99ED7D" w:rsidR="00A56355" w:rsidRDefault="008C71A3"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Since the last progress report I have adjusted the template and applied it to all the maps that don’t have a narrative. I’ve updated several map page backgrounds and worked on commenting all my code (The css pages specifically are a little confusing, which goes where). I finished the play buttons on all the maps.</w:t>
      </w:r>
    </w:p>
    <w:p w14:paraId="112A8C1E" w14:textId="77777777" w:rsidR="008C71A3" w:rsidRDefault="008C71A3"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0D92882"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Anything holding me up on my last progress report's expected activities:</w:t>
      </w:r>
    </w:p>
    <w:p w14:paraId="3223CDA1" w14:textId="46F6B7B9" w:rsidR="00A56355" w:rsidRDefault="008C71A3"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Nope</w:t>
      </w:r>
    </w:p>
    <w:p w14:paraId="6538969B" w14:textId="77777777" w:rsidR="008C71A3" w:rsidRDefault="008C71A3"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326C121"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What I plan to do before the next progress report:</w:t>
      </w:r>
    </w:p>
    <w:p w14:paraId="42B50CFA" w14:textId="669F3AD0" w:rsidR="00325A0C" w:rsidRDefault="008C71A3"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Before the next progress </w:t>
      </w:r>
      <w:proofErr w:type="gramStart"/>
      <w:r>
        <w:rPr>
          <w:rFonts w:ascii="Helvetica" w:hAnsi="Helvetica" w:cs="Helvetica"/>
        </w:rPr>
        <w:t>report</w:t>
      </w:r>
      <w:proofErr w:type="gramEnd"/>
      <w:r>
        <w:rPr>
          <w:rFonts w:ascii="Helvetica" w:hAnsi="Helvetica" w:cs="Helvetica"/>
        </w:rPr>
        <w:t xml:space="preserve"> I intend to have a new template done for the interactive maps and have figured out a plan for clicking on the map and having a corresponding picture and text appear in the side bar.</w:t>
      </w:r>
    </w:p>
    <w:p w14:paraId="01F31CA9" w14:textId="77777777" w:rsidR="008C71A3" w:rsidRDefault="008C71A3"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FD2D801"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rPr>
      </w:pPr>
      <w:r>
        <w:rPr>
          <w:rFonts w:ascii="Helvetica" w:hAnsi="Helvetica" w:cs="Helvetica"/>
          <w:b/>
          <w:bCs/>
        </w:rPr>
        <w:t>Advisor(s) Signature:</w:t>
      </w:r>
      <w:r>
        <w:rPr>
          <w:rFonts w:ascii="Helvetica" w:hAnsi="Helvetica" w:cs="Helvetica"/>
        </w:rPr>
        <w:t xml:space="preserve"> ____________________________________________</w:t>
      </w:r>
    </w:p>
    <w:p w14:paraId="46B56698"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rPr>
      </w:pPr>
    </w:p>
    <w:p w14:paraId="382DC157" w14:textId="69EB1060"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rPr>
        <w:t>Date:</w:t>
      </w:r>
      <w:r w:rsidR="008C71A3">
        <w:rPr>
          <w:rFonts w:ascii="Helvetica" w:hAnsi="Helvetica" w:cs="Helvetica"/>
          <w:b/>
          <w:bCs/>
        </w:rPr>
        <w:t xml:space="preserve"> March 23</w:t>
      </w:r>
      <w:r w:rsidR="00F14114">
        <w:rPr>
          <w:rFonts w:ascii="Helvetica" w:hAnsi="Helvetica" w:cs="Helvetica"/>
          <w:b/>
          <w:bCs/>
        </w:rPr>
        <w:t xml:space="preserve">, </w:t>
      </w:r>
      <w:r>
        <w:rPr>
          <w:rFonts w:ascii="Helvetica" w:hAnsi="Helvetica" w:cs="Helvetica"/>
          <w:b/>
          <w:bCs/>
        </w:rPr>
        <w:t>201</w:t>
      </w:r>
      <w:r w:rsidR="00325A0C">
        <w:rPr>
          <w:rFonts w:ascii="Helvetica" w:hAnsi="Helvetica" w:cs="Helvetica"/>
          <w:b/>
          <w:bCs/>
        </w:rPr>
        <w:t>7</w:t>
      </w:r>
    </w:p>
    <w:p w14:paraId="4E5F0491" w14:textId="77777777" w:rsidR="004B6491" w:rsidRDefault="008C71A3"/>
    <w:sectPr w:rsidR="004B6491" w:rsidSect="007C57B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BF7"/>
    <w:rsid w:val="00113D2B"/>
    <w:rsid w:val="00114D97"/>
    <w:rsid w:val="0015389B"/>
    <w:rsid w:val="001F4FF5"/>
    <w:rsid w:val="00325A0C"/>
    <w:rsid w:val="0035270F"/>
    <w:rsid w:val="00413AD0"/>
    <w:rsid w:val="005163A8"/>
    <w:rsid w:val="008C71A3"/>
    <w:rsid w:val="00947775"/>
    <w:rsid w:val="00A56355"/>
    <w:rsid w:val="00B47023"/>
    <w:rsid w:val="00B51F66"/>
    <w:rsid w:val="00C365C6"/>
    <w:rsid w:val="00D201F7"/>
    <w:rsid w:val="00EE6BF7"/>
    <w:rsid w:val="00F14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2EC2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lindseymwingate/Library/Group%20Containers/UBF8T346G9.Office/User%20Content.localized/Templates.localized/progress_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progress_report.dotx</Template>
  <TotalTime>2</TotalTime>
  <Pages>1</Pages>
  <Words>214</Words>
  <Characters>1226</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Wingate</dc:creator>
  <cp:keywords/>
  <dc:description/>
  <cp:lastModifiedBy>Lindsey Wingate</cp:lastModifiedBy>
  <cp:revision>2</cp:revision>
  <dcterms:created xsi:type="dcterms:W3CDTF">2017-03-23T15:40:00Z</dcterms:created>
  <dcterms:modified xsi:type="dcterms:W3CDTF">2017-03-23T15:40:00Z</dcterms:modified>
</cp:coreProperties>
</file>