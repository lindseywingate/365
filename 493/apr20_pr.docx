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FDF00"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CS 492/493 Progress Template:</w:t>
      </w:r>
    </w:p>
    <w:p w14:paraId="20CAC1DE"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D7C2456"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Instructions: </w:t>
      </w:r>
      <w:r>
        <w:rPr>
          <w:rFonts w:ascii="Helvetica" w:hAnsi="Helvetica" w:cs="Helvetica"/>
          <w:i/>
          <w:iCs/>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moodle.  </w:t>
      </w:r>
      <w:r>
        <w:rPr>
          <w:rFonts w:ascii="Helvetica" w:hAnsi="Helvetica" w:cs="Helvetica"/>
          <w:b/>
          <w:bCs/>
          <w:i/>
          <w:iCs/>
        </w:rPr>
        <w:t>200 words minimum per team member required for credit across the three questions.</w:t>
      </w:r>
    </w:p>
    <w:p w14:paraId="3E8AC40B"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C8FBACD"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0FE3E63"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Team Member #1:</w:t>
      </w:r>
      <w:r>
        <w:rPr>
          <w:rFonts w:ascii="Helvetica" w:hAnsi="Helvetica" w:cs="Helvetica"/>
        </w:rPr>
        <w:t xml:space="preserve"> Lindsey Wingate</w:t>
      </w:r>
    </w:p>
    <w:p w14:paraId="14AC35CF"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D98F1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did since last progress report:</w:t>
      </w:r>
    </w:p>
    <w:p w14:paraId="191570AC" w14:textId="19238169" w:rsidR="008C6D8B" w:rsidRDefault="0061243C"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 finalized the changes on the image map and started working on the interactive javascript. I also began work on minimizing my code, which turned out to be very time consuming.</w:t>
      </w:r>
    </w:p>
    <w:p w14:paraId="2567C5FF" w14:textId="77777777" w:rsidR="0061243C" w:rsidRDefault="0061243C"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0D928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Anything holding me up on my last progress report's expected activities:</w:t>
      </w:r>
    </w:p>
    <w:p w14:paraId="635ADC5F" w14:textId="75FE9C33" w:rsidR="008C6D8B" w:rsidRDefault="0061243C"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All the work I had done on placing clickable spots previously ended up being useless. The coordinates I was using before were based on the dynamic size of the map, so when I reloaded the page they were off. I redesigned the page so the map was static and requested correct coordinates from Peter. The coordinates he sent me were based on the original 3300x2550 size, so I converted them to match the new map size (800x640). Now, the spots are all clicking correctly and staying where they should be.</w:t>
      </w:r>
    </w:p>
    <w:p w14:paraId="5F525E75" w14:textId="77777777" w:rsidR="0061243C" w:rsidRDefault="0061243C"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1F31CA9" w14:textId="094C9A89" w:rsidR="008C71A3"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plan to do before the next progress report:</w:t>
      </w:r>
    </w:p>
    <w:p w14:paraId="697A0632" w14:textId="14D83CA9" w:rsidR="008C6D8B" w:rsidRDefault="0061243C"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For the last few weeks of the project, I will add pictures and descriptions to the clickable map, clean up my code and comments further, and create one more page for the missile maps </w:t>
      </w:r>
      <w:r w:rsidRPr="0061243C">
        <w:rPr>
          <w:rFonts w:ascii="Helvetica" w:hAnsi="Helvetica" w:cs="Helvetica"/>
        </w:rPr>
        <w:sym w:font="Wingdings" w:char="F04A"/>
      </w:r>
    </w:p>
    <w:p w14:paraId="43BB3E5F" w14:textId="77777777" w:rsidR="0061243C" w:rsidRDefault="0061243C"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FD2D801"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Advisor(s) Signature:</w:t>
      </w:r>
      <w:r>
        <w:rPr>
          <w:rFonts w:ascii="Helvetica" w:hAnsi="Helvetica" w:cs="Helvetica"/>
        </w:rPr>
        <w:t xml:space="preserve"> ____________________________________________</w:t>
      </w:r>
    </w:p>
    <w:p w14:paraId="46B56698"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382DC157" w14:textId="7F798CE9"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Date:</w:t>
      </w:r>
      <w:r w:rsidR="0061243C">
        <w:rPr>
          <w:rFonts w:ascii="Helvetica" w:hAnsi="Helvetica" w:cs="Helvetica"/>
          <w:b/>
          <w:bCs/>
        </w:rPr>
        <w:t xml:space="preserve"> April 20</w:t>
      </w:r>
      <w:bookmarkStart w:id="0" w:name="_GoBack"/>
      <w:bookmarkEnd w:id="0"/>
      <w:r w:rsidR="00F14114">
        <w:rPr>
          <w:rFonts w:ascii="Helvetica" w:hAnsi="Helvetica" w:cs="Helvetica"/>
          <w:b/>
          <w:bCs/>
        </w:rPr>
        <w:t xml:space="preserve">, </w:t>
      </w:r>
      <w:r>
        <w:rPr>
          <w:rFonts w:ascii="Helvetica" w:hAnsi="Helvetica" w:cs="Helvetica"/>
          <w:b/>
          <w:bCs/>
        </w:rPr>
        <w:t>201</w:t>
      </w:r>
      <w:r w:rsidR="00325A0C">
        <w:rPr>
          <w:rFonts w:ascii="Helvetica" w:hAnsi="Helvetica" w:cs="Helvetica"/>
          <w:b/>
          <w:bCs/>
        </w:rPr>
        <w:t>7</w:t>
      </w:r>
    </w:p>
    <w:p w14:paraId="4E5F0491" w14:textId="77777777" w:rsidR="004B6491" w:rsidRDefault="003F29E1"/>
    <w:sectPr w:rsidR="004B6491" w:rsidSect="007C57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F7"/>
    <w:rsid w:val="00113D2B"/>
    <w:rsid w:val="00114D97"/>
    <w:rsid w:val="0015389B"/>
    <w:rsid w:val="001F4FF5"/>
    <w:rsid w:val="00325A0C"/>
    <w:rsid w:val="0035270F"/>
    <w:rsid w:val="003F29E1"/>
    <w:rsid w:val="00413AD0"/>
    <w:rsid w:val="005163A8"/>
    <w:rsid w:val="0061243C"/>
    <w:rsid w:val="008C6D8B"/>
    <w:rsid w:val="008C71A3"/>
    <w:rsid w:val="00947775"/>
    <w:rsid w:val="00A56355"/>
    <w:rsid w:val="00B47023"/>
    <w:rsid w:val="00B51F66"/>
    <w:rsid w:val="00C365C6"/>
    <w:rsid w:val="00D201F7"/>
    <w:rsid w:val="00EE6BF7"/>
    <w:rsid w:val="00F1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EC2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indseymwingate/Library/Group%20Containers/UBF8T346G9.Office/User%20Content.localized/Templates.localized/progress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progress_report.dotx</Template>
  <TotalTime>0</TotalTime>
  <Pages>1</Pages>
  <Words>263</Words>
  <Characters>1505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2</cp:revision>
  <dcterms:created xsi:type="dcterms:W3CDTF">2017-04-20T11:52:00Z</dcterms:created>
  <dcterms:modified xsi:type="dcterms:W3CDTF">2017-04-20T11:52:00Z</dcterms:modified>
</cp:coreProperties>
</file>