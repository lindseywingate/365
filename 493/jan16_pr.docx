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FDF00"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CS 492/493 Progress Template:</w:t>
      </w:r>
    </w:p>
    <w:p w14:paraId="20CAC1DE"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D7C2456"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Instructions: </w:t>
      </w:r>
      <w:r>
        <w:rPr>
          <w:rFonts w:ascii="Helvetica" w:hAnsi="Helvetica" w:cs="Helvetica"/>
          <w:i/>
          <w:iCs/>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This needs to be scanned and uploaded to moodle.  </w:t>
      </w:r>
      <w:r>
        <w:rPr>
          <w:rFonts w:ascii="Helvetica" w:hAnsi="Helvetica" w:cs="Helvetica"/>
          <w:b/>
          <w:bCs/>
          <w:i/>
          <w:iCs/>
        </w:rPr>
        <w:t>200 words minimum per team member required for credit across the three questions.</w:t>
      </w:r>
    </w:p>
    <w:p w14:paraId="3E8AC40B"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C8FBACD"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0FE3E63"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Team Member #1:</w:t>
      </w:r>
      <w:r>
        <w:rPr>
          <w:rFonts w:ascii="Helvetica" w:hAnsi="Helvetica" w:cs="Helvetica"/>
        </w:rPr>
        <w:t xml:space="preserve"> Lindsey Wingate</w:t>
      </w:r>
    </w:p>
    <w:p w14:paraId="14AC35CF"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D98F182"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What I did since last progress report:</w:t>
      </w:r>
    </w:p>
    <w:p w14:paraId="54E28977" w14:textId="5B206F8D" w:rsidR="0015389B" w:rsidRDefault="00B47023"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Since my last progress report I </w:t>
      </w:r>
      <w:r w:rsidR="00F14114">
        <w:rPr>
          <w:rFonts w:ascii="Helvetica" w:hAnsi="Helvetica" w:cs="Helvetica"/>
        </w:rPr>
        <w:t>have updated the website to include two new map pages (Agriculture and Wheat).</w:t>
      </w:r>
    </w:p>
    <w:p w14:paraId="5F335F3A" w14:textId="77777777" w:rsidR="00EE6BF7" w:rsidRDefault="00EE6BF7"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0D92882"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Anything holding me up on my last progress report's expected activities:</w:t>
      </w:r>
    </w:p>
    <w:p w14:paraId="269FB8BA" w14:textId="55048B8E" w:rsidR="00B47023" w:rsidRDefault="00F14114"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Nothing held me up this week.</w:t>
      </w:r>
    </w:p>
    <w:p w14:paraId="0664685E" w14:textId="77777777" w:rsidR="00F14114" w:rsidRDefault="00F14114"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326C121"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What I plan to do before the next progress report:</w:t>
      </w:r>
    </w:p>
    <w:p w14:paraId="002BEA94" w14:textId="0C04A46E" w:rsidR="00413AD0" w:rsidRDefault="00F14114"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Before the next progress </w:t>
      </w:r>
      <w:bookmarkStart w:id="0" w:name="_GoBack"/>
      <w:bookmarkEnd w:id="0"/>
      <w:r>
        <w:rPr>
          <w:rFonts w:ascii="Helvetica" w:hAnsi="Helvetica" w:cs="Helvetica"/>
        </w:rPr>
        <w:t>report, I intend on having all my code commented correctly for Code Reviews, have a new template for maps that do not include a narrative, and have reviewed plans for making a map interactive with Dr. Niedzielski.</w:t>
      </w:r>
    </w:p>
    <w:p w14:paraId="2A6AA346" w14:textId="77777777" w:rsidR="00F14114" w:rsidRDefault="00F14114"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FD2D801"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r>
        <w:rPr>
          <w:rFonts w:ascii="Helvetica" w:hAnsi="Helvetica" w:cs="Helvetica"/>
          <w:b/>
          <w:bCs/>
        </w:rPr>
        <w:t>Advisor(s) Signature:</w:t>
      </w:r>
      <w:r>
        <w:rPr>
          <w:rFonts w:ascii="Helvetica" w:hAnsi="Helvetica" w:cs="Helvetica"/>
        </w:rPr>
        <w:t xml:space="preserve"> ____________________________________________</w:t>
      </w:r>
    </w:p>
    <w:p w14:paraId="46B56698"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p>
    <w:p w14:paraId="382DC157" w14:textId="1FED1AB6"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 xml:space="preserve">Date: </w:t>
      </w:r>
      <w:r w:rsidR="00F14114">
        <w:rPr>
          <w:rFonts w:ascii="Helvetica" w:hAnsi="Helvetica" w:cs="Helvetica"/>
          <w:b/>
          <w:bCs/>
        </w:rPr>
        <w:t xml:space="preserve">January 16, </w:t>
      </w:r>
      <w:r>
        <w:rPr>
          <w:rFonts w:ascii="Helvetica" w:hAnsi="Helvetica" w:cs="Helvetica"/>
          <w:b/>
          <w:bCs/>
        </w:rPr>
        <w:t>2016</w:t>
      </w:r>
    </w:p>
    <w:p w14:paraId="4E5F0491" w14:textId="77777777" w:rsidR="004B6491" w:rsidRDefault="00F14114"/>
    <w:sectPr w:rsidR="004B6491" w:rsidSect="007C57B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BF7"/>
    <w:rsid w:val="00114D97"/>
    <w:rsid w:val="0015389B"/>
    <w:rsid w:val="001F4FF5"/>
    <w:rsid w:val="00413AD0"/>
    <w:rsid w:val="005163A8"/>
    <w:rsid w:val="00947775"/>
    <w:rsid w:val="00B47023"/>
    <w:rsid w:val="00B51F66"/>
    <w:rsid w:val="00D201F7"/>
    <w:rsid w:val="00EE6BF7"/>
    <w:rsid w:val="00F14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2EC2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lindseymwingate/Library/Group%20Containers/UBF8T346G9.Office/User%20Content.localized/Templates.localized/progress_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progress_report.dotx</Template>
  <TotalTime>3</TotalTime>
  <Pages>1</Pages>
  <Words>192</Words>
  <Characters>1096</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Wingate</dc:creator>
  <cp:keywords/>
  <dc:description/>
  <cp:lastModifiedBy>Lindsey Wingate</cp:lastModifiedBy>
  <cp:revision>2</cp:revision>
  <dcterms:created xsi:type="dcterms:W3CDTF">2017-01-16T12:42:00Z</dcterms:created>
  <dcterms:modified xsi:type="dcterms:W3CDTF">2017-01-16T12:42:00Z</dcterms:modified>
</cp:coreProperties>
</file>