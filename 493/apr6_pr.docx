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FDF00"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CS 492/493 Progress Template:</w:t>
      </w:r>
    </w:p>
    <w:p w14:paraId="20CAC1DE"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D7C2456"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Instructions: </w:t>
      </w:r>
      <w:r>
        <w:rPr>
          <w:rFonts w:ascii="Helvetica" w:hAnsi="Helvetica" w:cs="Helvetica"/>
          <w:i/>
          <w:iCs/>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moodle.  </w:t>
      </w:r>
      <w:r>
        <w:rPr>
          <w:rFonts w:ascii="Helvetica" w:hAnsi="Helvetica" w:cs="Helvetica"/>
          <w:b/>
          <w:bCs/>
          <w:i/>
          <w:iCs/>
        </w:rPr>
        <w:t>200 words minimum per team member required for credit across the three questions.</w:t>
      </w:r>
    </w:p>
    <w:p w14:paraId="3E8AC40B"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C8FBACD"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0FE3E63"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Team Member #1:</w:t>
      </w:r>
      <w:r>
        <w:rPr>
          <w:rFonts w:ascii="Helvetica" w:hAnsi="Helvetica" w:cs="Helvetica"/>
        </w:rPr>
        <w:t xml:space="preserve"> Lindsey Wingate</w:t>
      </w:r>
    </w:p>
    <w:p w14:paraId="14AC35CF"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D98F182"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What I did since last progress report:</w:t>
      </w:r>
    </w:p>
    <w:p w14:paraId="112A8C1E" w14:textId="77777777" w:rsidR="008C71A3" w:rsidRDefault="008C6D8B"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Since the last progress report I have successfully added clickable spots (using an image map with html) to the interactive map. </w:t>
      </w:r>
    </w:p>
    <w:p w14:paraId="191570AC" w14:textId="77777777" w:rsidR="008C6D8B" w:rsidRDefault="008C6D8B"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0D92882"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Anything holding me up on my last progress report's expected activities:</w:t>
      </w:r>
    </w:p>
    <w:p w14:paraId="6538969B" w14:textId="6680779F" w:rsidR="008C71A3" w:rsidRDefault="008C6D8B"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Creating an image map requires coordinates relative to the upper left corner of the image. The coordinates Peter </w:t>
      </w:r>
      <w:bookmarkStart w:id="0" w:name="_GoBack"/>
      <w:bookmarkEnd w:id="0"/>
      <w:r>
        <w:rPr>
          <w:rFonts w:ascii="Helvetica" w:hAnsi="Helvetica" w:cs="Helvetica"/>
        </w:rPr>
        <w:t>sent me were pixel coordinates and must have been on a different scale than the html coordinates; because of this I’ve had to guess and check the coordinates for each “hotspot” as I’ve added them.</w:t>
      </w:r>
    </w:p>
    <w:p w14:paraId="635ADC5F" w14:textId="77777777" w:rsidR="008C6D8B" w:rsidRDefault="008C6D8B"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1F31CA9" w14:textId="094C9A89" w:rsidR="008C71A3"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What I plan to do before the next progress report:</w:t>
      </w:r>
    </w:p>
    <w:p w14:paraId="5AD14299" w14:textId="2105B788" w:rsidR="008C6D8B" w:rsidRDefault="008C6D8B"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Before the next progress </w:t>
      </w:r>
      <w:proofErr w:type="gramStart"/>
      <w:r>
        <w:rPr>
          <w:rFonts w:ascii="Helvetica" w:hAnsi="Helvetica" w:cs="Helvetica"/>
        </w:rPr>
        <w:t>report</w:t>
      </w:r>
      <w:proofErr w:type="gramEnd"/>
      <w:r>
        <w:rPr>
          <w:rFonts w:ascii="Helvetica" w:hAnsi="Helvetica" w:cs="Helvetica"/>
        </w:rPr>
        <w:t xml:space="preserve"> I plan on having the sidebar react to the clicks on the map to display information about each location. If possible, I want to have the map buttons also set up so hot spots only show up when it is “their” map. (aka no clickable spots where a marker has not shown up yet).</w:t>
      </w:r>
    </w:p>
    <w:p w14:paraId="697A0632" w14:textId="77777777" w:rsidR="008C6D8B" w:rsidRDefault="008C6D8B"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FD2D801"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r>
        <w:rPr>
          <w:rFonts w:ascii="Helvetica" w:hAnsi="Helvetica" w:cs="Helvetica"/>
          <w:b/>
          <w:bCs/>
        </w:rPr>
        <w:t>Advisor(s) Signature:</w:t>
      </w:r>
      <w:r>
        <w:rPr>
          <w:rFonts w:ascii="Helvetica" w:hAnsi="Helvetica" w:cs="Helvetica"/>
        </w:rPr>
        <w:t xml:space="preserve"> ____________________________________________</w:t>
      </w:r>
    </w:p>
    <w:p w14:paraId="46B56698" w14:textId="77777777"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p>
    <w:p w14:paraId="382DC157" w14:textId="1012C823" w:rsidR="00413AD0" w:rsidRDefault="00413AD0" w:rsidP="00413AD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rPr>
        <w:t>Date:</w:t>
      </w:r>
      <w:r w:rsidR="008C6D8B">
        <w:rPr>
          <w:rFonts w:ascii="Helvetica" w:hAnsi="Helvetica" w:cs="Helvetica"/>
          <w:b/>
          <w:bCs/>
        </w:rPr>
        <w:t xml:space="preserve"> April 6</w:t>
      </w:r>
      <w:r w:rsidR="00F14114">
        <w:rPr>
          <w:rFonts w:ascii="Helvetica" w:hAnsi="Helvetica" w:cs="Helvetica"/>
          <w:b/>
          <w:bCs/>
        </w:rPr>
        <w:t xml:space="preserve">, </w:t>
      </w:r>
      <w:r>
        <w:rPr>
          <w:rFonts w:ascii="Helvetica" w:hAnsi="Helvetica" w:cs="Helvetica"/>
          <w:b/>
          <w:bCs/>
        </w:rPr>
        <w:t>201</w:t>
      </w:r>
      <w:r w:rsidR="00325A0C">
        <w:rPr>
          <w:rFonts w:ascii="Helvetica" w:hAnsi="Helvetica" w:cs="Helvetica"/>
          <w:b/>
          <w:bCs/>
        </w:rPr>
        <w:t>7</w:t>
      </w:r>
    </w:p>
    <w:p w14:paraId="4E5F0491" w14:textId="77777777" w:rsidR="004B6491" w:rsidRDefault="008C6D8B"/>
    <w:sectPr w:rsidR="004B6491" w:rsidSect="007C57B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BF7"/>
    <w:rsid w:val="00113D2B"/>
    <w:rsid w:val="00114D97"/>
    <w:rsid w:val="0015389B"/>
    <w:rsid w:val="001F4FF5"/>
    <w:rsid w:val="00325A0C"/>
    <w:rsid w:val="0035270F"/>
    <w:rsid w:val="00413AD0"/>
    <w:rsid w:val="005163A8"/>
    <w:rsid w:val="008C6D8B"/>
    <w:rsid w:val="008C71A3"/>
    <w:rsid w:val="00947775"/>
    <w:rsid w:val="00A56355"/>
    <w:rsid w:val="00B47023"/>
    <w:rsid w:val="00B51F66"/>
    <w:rsid w:val="00C365C6"/>
    <w:rsid w:val="00D201F7"/>
    <w:rsid w:val="00EE6BF7"/>
    <w:rsid w:val="00F14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2EC2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lindseymwingate/Library/Group%20Containers/UBF8T346G9.Office/User%20Content.localized/Templates.localized/progress_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progress_report.dotx</Template>
  <TotalTime>3</TotalTime>
  <Pages>1</Pages>
  <Words>245</Words>
  <Characters>1403</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Wingate</dc:creator>
  <cp:keywords/>
  <dc:description/>
  <cp:lastModifiedBy>Lindsey Wingate</cp:lastModifiedBy>
  <cp:revision>2</cp:revision>
  <dcterms:created xsi:type="dcterms:W3CDTF">2017-04-06T10:38:00Z</dcterms:created>
  <dcterms:modified xsi:type="dcterms:W3CDTF">2017-04-06T10:38:00Z</dcterms:modified>
</cp:coreProperties>
</file>