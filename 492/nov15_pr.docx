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54E28977" w14:textId="3AAD54EC" w:rsidR="0015389B"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Since my last progress report I have made adjustments according to the professors’ comments from the Geography department. I’ve prepared the website to make sure it is ready for it’s unveiling today in the Geography department.</w:t>
      </w:r>
    </w:p>
    <w:p w14:paraId="5F335F3A" w14:textId="77777777" w:rsidR="00EE6BF7" w:rsidRDefault="00EE6BF7"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69015500" w14:textId="75B34347" w:rsidR="00EE6BF7"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ran out of time this week. Dr. Niedzielski sent me more maps to add to the webpage before the presentation, but I will not be able to add new webpages until after I’ve travelled to Italy because I also still need to prep for some finals I am taking before I leave the country.</w:t>
      </w:r>
    </w:p>
    <w:p w14:paraId="269FB8BA" w14:textId="77777777" w:rsidR="00B47023"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1FB1B9A6" w14:textId="60D4B705" w:rsidR="00413AD0"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hope to get the new maps up and update some of th</w:t>
      </w:r>
      <w:r w:rsidR="001F4FF5">
        <w:rPr>
          <w:rFonts w:ascii="Helvetica" w:hAnsi="Helvetica" w:cs="Helvetica"/>
        </w:rPr>
        <w:t>e narratives on other map pages and have a plan for interactive JavaScript maps.</w:t>
      </w:r>
    </w:p>
    <w:p w14:paraId="002BEA94"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25AE4D42"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Date:        </w:t>
      </w:r>
      <w:r w:rsidR="00B47023">
        <w:rPr>
          <w:rFonts w:ascii="Helvetica" w:hAnsi="Helvetica" w:cs="Helvetica"/>
          <w:b/>
          <w:bCs/>
        </w:rPr>
        <w:t xml:space="preserve">                      December 8,</w:t>
      </w:r>
      <w:r>
        <w:rPr>
          <w:rFonts w:ascii="Helvetica" w:hAnsi="Helvetica" w:cs="Helvetica"/>
          <w:b/>
          <w:bCs/>
        </w:rPr>
        <w:t xml:space="preserve"> 2016</w:t>
      </w:r>
      <w:bookmarkStart w:id="0" w:name="_GoBack"/>
      <w:bookmarkEnd w:id="0"/>
    </w:p>
    <w:p w14:paraId="4E5F0491" w14:textId="77777777" w:rsidR="004B6491" w:rsidRDefault="001F4FF5"/>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4D97"/>
    <w:rsid w:val="0015389B"/>
    <w:rsid w:val="001F4FF5"/>
    <w:rsid w:val="00413AD0"/>
    <w:rsid w:val="005163A8"/>
    <w:rsid w:val="00B47023"/>
    <w:rsid w:val="00B51F66"/>
    <w:rsid w:val="00D201F7"/>
    <w:rsid w:val="00EE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5</TotalTime>
  <Pages>1</Pages>
  <Words>235</Words>
  <Characters>1341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5</cp:revision>
  <dcterms:created xsi:type="dcterms:W3CDTF">2016-11-14T18:35:00Z</dcterms:created>
  <dcterms:modified xsi:type="dcterms:W3CDTF">2016-12-08T16:07:00Z</dcterms:modified>
</cp:coreProperties>
</file>