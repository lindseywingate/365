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FDF00"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CS 492/493 Progress Template:</w:t>
      </w:r>
    </w:p>
    <w:p w14:paraId="20CAC1DE"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7C2456"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Instructions: </w:t>
      </w:r>
      <w:r>
        <w:rPr>
          <w:rFonts w:ascii="Helvetica" w:hAnsi="Helvetica" w:cs="Helvetica"/>
          <w:i/>
          <w:iCs/>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rPr>
        <w:t>200 words minimum per team member required for credit across the three questions.</w:t>
      </w:r>
    </w:p>
    <w:p w14:paraId="3E8AC40B"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8FBACD"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FE3E63"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Team Member #1:</w:t>
      </w:r>
      <w:r>
        <w:rPr>
          <w:rFonts w:ascii="Helvetica" w:hAnsi="Helvetica" w:cs="Helvetica"/>
        </w:rPr>
        <w:t xml:space="preserve"> Lindsey Wingate</w:t>
      </w:r>
    </w:p>
    <w:p w14:paraId="14AC35CF"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98F1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did since last progress report:</w:t>
      </w:r>
    </w:p>
    <w:p w14:paraId="54E28977" w14:textId="3AAD54EC" w:rsidR="0015389B" w:rsidRDefault="00B4702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Since my last progress report I have made adjustments according to the professors’ comments from the Geography department. I’ve prepared the website to make sure it is ready for it’s unveiling today in the Geography department.</w:t>
      </w:r>
    </w:p>
    <w:p w14:paraId="5F335F3A" w14:textId="77777777" w:rsidR="00EE6BF7" w:rsidRDefault="00EE6BF7"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D928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Anything holding me up on my last progress report's expected activities:</w:t>
      </w:r>
    </w:p>
    <w:p w14:paraId="69015500" w14:textId="75B34347" w:rsidR="00EE6BF7" w:rsidRDefault="00B4702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ran out of time this week. Dr. Niedzielski sent me more maps to add to the webpage before the presentation, but I will not be able to add new webpages until after I’ve travelled to Italy because I also still need to prep for some finals I am taking before I leave the country.</w:t>
      </w:r>
    </w:p>
    <w:p w14:paraId="269FB8BA" w14:textId="77777777" w:rsidR="00B47023" w:rsidRDefault="00B4702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326C12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plan to do before the next progress report:</w:t>
      </w:r>
    </w:p>
    <w:p w14:paraId="1FB1B9A6" w14:textId="60D4B705" w:rsidR="00413AD0" w:rsidRDefault="00B4702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hope to get the new maps up and update some of th</w:t>
      </w:r>
      <w:r w:rsidR="001F4FF5">
        <w:rPr>
          <w:rFonts w:ascii="Helvetica" w:hAnsi="Helvetica" w:cs="Helvetica"/>
        </w:rPr>
        <w:t>e narratives on other map pages and have a plan for interactive JavaScript maps.</w:t>
      </w:r>
    </w:p>
    <w:p w14:paraId="002BEA94"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D2D80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Advisor(s) Signature:</w:t>
      </w:r>
      <w:r>
        <w:rPr>
          <w:rFonts w:ascii="Helvetica" w:hAnsi="Helvetica" w:cs="Helvetica"/>
        </w:rPr>
        <w:t xml:space="preserve"> ____________________________________________</w:t>
      </w:r>
    </w:p>
    <w:p w14:paraId="46B56698"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382DC157" w14:textId="25AE4D42"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 xml:space="preserve">Date:        </w:t>
      </w:r>
      <w:r w:rsidR="00B47023">
        <w:rPr>
          <w:rFonts w:ascii="Helvetica" w:hAnsi="Helvetica" w:cs="Helvetica"/>
          <w:b/>
          <w:bCs/>
        </w:rPr>
        <w:t xml:space="preserve">                      December 8,</w:t>
      </w:r>
      <w:r>
        <w:rPr>
          <w:rFonts w:ascii="Helvetica" w:hAnsi="Helvetica" w:cs="Helvetica"/>
          <w:b/>
          <w:bCs/>
        </w:rPr>
        <w:t xml:space="preserve"> 2016</w:t>
      </w:r>
      <w:bookmarkStart w:id="0" w:name="_GoBack"/>
      <w:bookmarkEnd w:id="0"/>
    </w:p>
    <w:p w14:paraId="4E5F0491" w14:textId="77777777" w:rsidR="004B6491" w:rsidRDefault="00947775"/>
    <w:sectPr w:rsidR="004B6491" w:rsidSect="007C57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F7"/>
    <w:rsid w:val="00114D97"/>
    <w:rsid w:val="0015389B"/>
    <w:rsid w:val="001F4FF5"/>
    <w:rsid w:val="00413AD0"/>
    <w:rsid w:val="005163A8"/>
    <w:rsid w:val="00947775"/>
    <w:rsid w:val="00B47023"/>
    <w:rsid w:val="00B51F66"/>
    <w:rsid w:val="00D201F7"/>
    <w:rsid w:val="00EE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EC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dseymwingate/Library/Group%20Containers/UBF8T346G9.Office/User%20Content.localized/Templates.localized/progress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progress_report.dotx</Template>
  <TotalTime>0</TotalTime>
  <Pages>1</Pages>
  <Words>235</Words>
  <Characters>1341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2</cp:revision>
  <dcterms:created xsi:type="dcterms:W3CDTF">2016-12-08T16:37:00Z</dcterms:created>
  <dcterms:modified xsi:type="dcterms:W3CDTF">2016-12-08T16:37:00Z</dcterms:modified>
</cp:coreProperties>
</file>